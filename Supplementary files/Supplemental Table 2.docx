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ook w:val="04A0" w:firstRow="1" w:lastRow="0" w:firstColumn="1" w:lastColumn="0" w:noHBand="0" w:noVBand="1"/>
      </w:tblPr>
      <w:tblGrid>
        <w:gridCol w:w="2521"/>
        <w:gridCol w:w="894"/>
        <w:gridCol w:w="7375"/>
      </w:tblGrid>
      <w:tr w:rsidR="007E77FB" w:rsidRPr="007E77FB" w14:paraId="7D0412B7" w14:textId="77777777" w:rsidTr="007E77FB">
        <w:trPr>
          <w:trHeight w:val="320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E004FD9" w14:textId="77777777" w:rsidR="007E77FB" w:rsidRPr="007E77FB" w:rsidRDefault="007E77FB" w:rsidP="007E77F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14:ligatures w14:val="none"/>
              </w:rPr>
              <w:t>DLS</w:t>
            </w:r>
          </w:p>
        </w:tc>
      </w:tr>
      <w:tr w:rsidR="007E77FB" w:rsidRPr="007E77FB" w14:paraId="5C0EB74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03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Names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33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total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056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elements</w:t>
            </w:r>
          </w:p>
        </w:tc>
      </w:tr>
      <w:tr w:rsidR="007E77FB" w:rsidRPr="007E77FB" w14:paraId="4A6392C4" w14:textId="77777777" w:rsidTr="007E77FB">
        <w:trPr>
          <w:trHeight w:val="10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A49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M Protract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0435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529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metabolic process</w:t>
            </w:r>
          </w:p>
        </w:tc>
      </w:tr>
      <w:tr w:rsidR="007E77FB" w:rsidRPr="007E77FB" w14:paraId="25BB7644" w14:textId="77777777" w:rsidTr="007E77FB">
        <w:trPr>
          <w:trHeight w:val="10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244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Protract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AC79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170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C57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head development</w:t>
            </w:r>
          </w:p>
        </w:tc>
      </w:tr>
      <w:tr w:rsidR="007E77FB" w:rsidRPr="007E77FB" w14:paraId="2CCB8A7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4C4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A2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EBF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locomotion</w:t>
            </w:r>
          </w:p>
        </w:tc>
      </w:tr>
      <w:tr w:rsidR="007E77FB" w:rsidRPr="007E77FB" w14:paraId="77D6BAC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AA7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73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760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ribonucleoside triphosphate metabolic process</w:t>
            </w:r>
          </w:p>
        </w:tc>
      </w:tr>
      <w:tr w:rsidR="007E77FB" w:rsidRPr="007E77FB" w14:paraId="7BBD9583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749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96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D8C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cellular component organization</w:t>
            </w:r>
          </w:p>
        </w:tc>
      </w:tr>
      <w:tr w:rsidR="007E77FB" w:rsidRPr="007E77FB" w14:paraId="3015C5BE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DB4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0F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14D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energy derivation by oxidation of organic compounds</w:t>
            </w:r>
          </w:p>
        </w:tc>
      </w:tr>
      <w:tr w:rsidR="007E77FB" w:rsidRPr="007E77FB" w14:paraId="14AEE98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FD8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99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9A4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biosynthetic process</w:t>
            </w:r>
          </w:p>
        </w:tc>
      </w:tr>
      <w:tr w:rsidR="007E77FB" w:rsidRPr="007E77FB" w14:paraId="3D6E1FA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144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4F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402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supramolecular fiber organization</w:t>
            </w:r>
          </w:p>
        </w:tc>
      </w:tr>
      <w:tr w:rsidR="007E77FB" w:rsidRPr="007E77FB" w14:paraId="634E06C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261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15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795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junction organization</w:t>
            </w:r>
          </w:p>
        </w:tc>
      </w:tr>
      <w:tr w:rsidR="007E77FB" w:rsidRPr="007E77FB" w14:paraId="0C4E404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798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4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17C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morphogenesis</w:t>
            </w:r>
          </w:p>
        </w:tc>
      </w:tr>
      <w:tr w:rsidR="007E77FB" w:rsidRPr="007E77FB" w14:paraId="69E9E84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4BA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66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BD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filament-based process</w:t>
            </w:r>
          </w:p>
        </w:tc>
      </w:tr>
      <w:tr w:rsidR="007E77FB" w:rsidRPr="007E77FB" w14:paraId="3F94BB8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02D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D07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767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ribonucleotide biosynthetic process</w:t>
            </w:r>
          </w:p>
        </w:tc>
      </w:tr>
      <w:tr w:rsidR="007E77FB" w:rsidRPr="007E77FB" w14:paraId="1E012107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B80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8F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9FB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postsynaptic membrane neurotransmitter receptor levels</w:t>
            </w:r>
          </w:p>
        </w:tc>
      </w:tr>
      <w:tr w:rsidR="007E77FB" w:rsidRPr="007E77FB" w14:paraId="307D43C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CD4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32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74A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cell periphery</w:t>
            </w:r>
          </w:p>
        </w:tc>
      </w:tr>
      <w:tr w:rsidR="007E77FB" w:rsidRPr="007E77FB" w14:paraId="14A773D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D54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CD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368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organization</w:t>
            </w:r>
          </w:p>
        </w:tc>
      </w:tr>
      <w:tr w:rsidR="007E77FB" w:rsidRPr="007E77FB" w14:paraId="07834ED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38E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2E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1CF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transport</w:t>
            </w:r>
          </w:p>
        </w:tc>
      </w:tr>
      <w:tr w:rsidR="007E77FB" w:rsidRPr="007E77FB" w14:paraId="1A1C298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4CE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4F2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55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folding</w:t>
            </w:r>
          </w:p>
        </w:tc>
      </w:tr>
      <w:tr w:rsidR="007E77FB" w:rsidRPr="007E77FB" w14:paraId="219324C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1C7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7B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5A2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motility</w:t>
            </w:r>
          </w:p>
        </w:tc>
      </w:tr>
      <w:tr w:rsidR="007E77FB" w:rsidRPr="007E77FB" w14:paraId="52407E9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5E6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A2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DA7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membrane organization</w:t>
            </w:r>
          </w:p>
        </w:tc>
      </w:tr>
      <w:tr w:rsidR="007E77FB" w:rsidRPr="007E77FB" w14:paraId="646821C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663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C8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AAA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differentiation</w:t>
            </w:r>
          </w:p>
        </w:tc>
      </w:tr>
      <w:tr w:rsidR="007E77FB" w:rsidRPr="007E77FB" w14:paraId="7A2A47A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5ED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9E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150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vesicle-mediated transport in synapse</w:t>
            </w:r>
          </w:p>
        </w:tc>
      </w:tr>
      <w:tr w:rsidR="007E77FB" w:rsidRPr="007E77FB" w14:paraId="586C23F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B83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B0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3A9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membrane</w:t>
            </w:r>
          </w:p>
        </w:tc>
      </w:tr>
      <w:tr w:rsidR="007E77FB" w:rsidRPr="007E77FB" w14:paraId="319275D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CBF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0D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459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transport</w:t>
            </w:r>
          </w:p>
        </w:tc>
      </w:tr>
      <w:tr w:rsidR="007E77FB" w:rsidRPr="007E77FB" w14:paraId="7DC8C4A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F08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6D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D42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development</w:t>
            </w:r>
          </w:p>
        </w:tc>
      </w:tr>
      <w:tr w:rsidR="007E77FB" w:rsidRPr="007E77FB" w14:paraId="34B8BA1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C274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EA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CEEF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division</w:t>
            </w:r>
          </w:p>
        </w:tc>
      </w:tr>
      <w:tr w:rsidR="007E77FB" w:rsidRPr="007E77FB" w14:paraId="2B2F27A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728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CE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382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abiotic stimulus</w:t>
            </w:r>
          </w:p>
        </w:tc>
      </w:tr>
      <w:tr w:rsidR="007E77FB" w:rsidRPr="007E77FB" w14:paraId="08A87EA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213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A4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25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phosphate metabolic process</w:t>
            </w:r>
          </w:p>
        </w:tc>
      </w:tr>
      <w:tr w:rsidR="007E77FB" w:rsidRPr="007E77FB" w14:paraId="245D417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07D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C8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E27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peptidyl-serine modification</w:t>
            </w:r>
          </w:p>
        </w:tc>
      </w:tr>
      <w:tr w:rsidR="007E77FB" w:rsidRPr="007E77FB" w14:paraId="62288E9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583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E0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1E5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cytoskeleton organization</w:t>
            </w:r>
          </w:p>
        </w:tc>
      </w:tr>
      <w:tr w:rsidR="007E77FB" w:rsidRPr="007E77FB" w14:paraId="7AC42AF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3BA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A9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032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molecule metabolic process</w:t>
            </w:r>
          </w:p>
        </w:tc>
      </w:tr>
      <w:tr w:rsidR="007E77FB" w:rsidRPr="007E77FB" w14:paraId="202DE18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096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E1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387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adhesion</w:t>
            </w:r>
          </w:p>
        </w:tc>
      </w:tr>
      <w:tr w:rsidR="007E77FB" w:rsidRPr="007E77FB" w14:paraId="219A7EC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0A2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89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CE6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secretion</w:t>
            </w:r>
          </w:p>
        </w:tc>
      </w:tr>
      <w:tr w:rsidR="007E77FB" w:rsidRPr="007E77FB" w14:paraId="227F0FC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F2C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71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274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organophosphate metabolic process</w:t>
            </w:r>
          </w:p>
        </w:tc>
      </w:tr>
      <w:tr w:rsidR="007E77FB" w:rsidRPr="007E77FB" w14:paraId="04B1E15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C7D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24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50E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inorganic cation transmembrane transport</w:t>
            </w:r>
          </w:p>
        </w:tc>
      </w:tr>
      <w:tr w:rsidR="007E77FB" w:rsidRPr="007E77FB" w14:paraId="1F521F2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F7B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CC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0FC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protein localization</w:t>
            </w:r>
          </w:p>
        </w:tc>
      </w:tr>
      <w:tr w:rsidR="007E77FB" w:rsidRPr="007E77FB" w14:paraId="3B20F9C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0C3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EE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97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or maintenance of cell polarity</w:t>
            </w:r>
          </w:p>
        </w:tc>
      </w:tr>
      <w:tr w:rsidR="007E77FB" w:rsidRPr="007E77FB" w14:paraId="3A80482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60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73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29F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 metabolic process</w:t>
            </w:r>
          </w:p>
        </w:tc>
      </w:tr>
      <w:tr w:rsidR="007E77FB" w:rsidRPr="007E77FB" w14:paraId="4A0566D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CEF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B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DD7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localization</w:t>
            </w:r>
          </w:p>
        </w:tc>
      </w:tr>
      <w:tr w:rsidR="007E77FB" w:rsidRPr="007E77FB" w14:paraId="691929E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656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F4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B9E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transport</w:t>
            </w:r>
          </w:p>
        </w:tc>
      </w:tr>
      <w:tr w:rsidR="007E77FB" w:rsidRPr="007E77FB" w14:paraId="0EEA6F1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B2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35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8A7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junction assembly</w:t>
            </w:r>
          </w:p>
        </w:tc>
      </w:tr>
      <w:tr w:rsidR="007E77FB" w:rsidRPr="007E77FB" w14:paraId="2D354FE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55F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06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4D8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transport</w:t>
            </w:r>
          </w:p>
        </w:tc>
      </w:tr>
      <w:tr w:rsidR="007E77FB" w:rsidRPr="007E77FB" w14:paraId="5A00F33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621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B0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740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phosphate biosynthetic process</w:t>
            </w:r>
          </w:p>
        </w:tc>
      </w:tr>
      <w:tr w:rsidR="007E77FB" w:rsidRPr="007E77FB" w14:paraId="0315FFB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E701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4B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332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macromolecule catabolic process</w:t>
            </w:r>
          </w:p>
        </w:tc>
      </w:tr>
      <w:tr w:rsidR="007E77FB" w:rsidRPr="007E77FB" w14:paraId="5CFF460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E0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498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895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plasma membrane bounded cell projection organization</w:t>
            </w:r>
          </w:p>
        </w:tc>
      </w:tr>
      <w:tr w:rsidR="007E77FB" w:rsidRPr="007E77FB" w14:paraId="4BC5724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F41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6C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A3E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part morphogenesis</w:t>
            </w:r>
          </w:p>
        </w:tc>
      </w:tr>
      <w:tr w:rsidR="007E77FB" w:rsidRPr="007E77FB" w14:paraId="7E45DC7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D16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EC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6CD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generation of precursor metabolites and energy</w:t>
            </w:r>
          </w:p>
        </w:tc>
      </w:tr>
      <w:tr w:rsidR="007E77FB" w:rsidRPr="007E77FB" w14:paraId="6E8E57F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717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B6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278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morphogenesis involved in differentiation</w:t>
            </w:r>
          </w:p>
        </w:tc>
      </w:tr>
      <w:tr w:rsidR="007E77FB" w:rsidRPr="007E77FB" w14:paraId="2EED157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1CD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78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049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vesicle-mediated transport</w:t>
            </w:r>
          </w:p>
        </w:tc>
      </w:tr>
      <w:tr w:rsidR="007E77FB" w:rsidRPr="007E77FB" w14:paraId="54E67AD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D73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D7B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D49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triphosphate biosynthetic process</w:t>
            </w:r>
          </w:p>
        </w:tc>
      </w:tr>
      <w:tr w:rsidR="007E77FB" w:rsidRPr="007E77FB" w14:paraId="08F56CE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3A4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9D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7C2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peptidyl-serine phosphorylation</w:t>
            </w:r>
          </w:p>
        </w:tc>
      </w:tr>
      <w:tr w:rsidR="007E77FB" w:rsidRPr="007E77FB" w14:paraId="7A79446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F69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EB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EF1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ribonucleotide metabolic process</w:t>
            </w:r>
          </w:p>
        </w:tc>
      </w:tr>
      <w:tr w:rsidR="007E77FB" w:rsidRPr="007E77FB" w14:paraId="548C6CCC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332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88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A7C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nucleoside triphosphate biosynthetic process</w:t>
            </w:r>
          </w:p>
        </w:tc>
      </w:tr>
      <w:tr w:rsidR="007E77FB" w:rsidRPr="007E77FB" w14:paraId="545A748B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6C3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98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524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establishment of protein localization</w:t>
            </w:r>
          </w:p>
        </w:tc>
      </w:tr>
      <w:tr w:rsidR="007E77FB" w:rsidRPr="007E77FB" w14:paraId="6BDACA94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5E5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3E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0D6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plasma membrane bounded cell projection morphogenesis</w:t>
            </w:r>
          </w:p>
        </w:tc>
      </w:tr>
      <w:tr w:rsidR="007E77FB" w:rsidRPr="007E77FB" w14:paraId="4AC0DE0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A79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F5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A59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locomotion</w:t>
            </w:r>
          </w:p>
        </w:tc>
      </w:tr>
      <w:tr w:rsidR="007E77FB" w:rsidRPr="007E77FB" w14:paraId="747DD90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1B7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2C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D28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axon development</w:t>
            </w:r>
          </w:p>
        </w:tc>
      </w:tr>
      <w:tr w:rsidR="007E77FB" w:rsidRPr="007E77FB" w14:paraId="14B28B1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C92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DC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A66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generation of neurons</w:t>
            </w:r>
          </w:p>
        </w:tc>
      </w:tr>
      <w:tr w:rsidR="007E77FB" w:rsidRPr="007E77FB" w14:paraId="0555728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DBA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44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270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catabolic process</w:t>
            </w:r>
          </w:p>
        </w:tc>
      </w:tr>
      <w:tr w:rsidR="007E77FB" w:rsidRPr="007E77FB" w14:paraId="61C6E70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73E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C5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30E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anterograde trans-synaptic signaling</w:t>
            </w:r>
          </w:p>
        </w:tc>
      </w:tr>
      <w:tr w:rsidR="007E77FB" w:rsidRPr="007E77FB" w14:paraId="772D634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9CB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D7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C47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projection organization</w:t>
            </w:r>
          </w:p>
        </w:tc>
      </w:tr>
      <w:tr w:rsidR="007E77FB" w:rsidRPr="007E77FB" w14:paraId="6193EF36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795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2A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DCF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plasma membrane bounded cell projection organization</w:t>
            </w:r>
          </w:p>
        </w:tc>
      </w:tr>
      <w:tr w:rsidR="007E77FB" w:rsidRPr="007E77FB" w14:paraId="4E64C0B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CD0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D9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F1E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inorganic substance</w:t>
            </w:r>
          </w:p>
        </w:tc>
      </w:tr>
      <w:tr w:rsidR="007E77FB" w:rsidRPr="007E77FB" w14:paraId="42DBB93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252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C6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84E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ribonucleotide biosynthetic process</w:t>
            </w:r>
          </w:p>
        </w:tc>
      </w:tr>
      <w:tr w:rsidR="007E77FB" w:rsidRPr="007E77FB" w14:paraId="4284610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D34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8F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CE3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carbohydrate derivative biosynthetic process</w:t>
            </w:r>
          </w:p>
        </w:tc>
      </w:tr>
      <w:tr w:rsidR="007E77FB" w:rsidRPr="007E77FB" w14:paraId="57A4040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A68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7A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B8E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postsynapse</w:t>
            </w:r>
            <w:proofErr w:type="spellEnd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 organization</w:t>
            </w:r>
          </w:p>
        </w:tc>
      </w:tr>
      <w:tr w:rsidR="007E77FB" w:rsidRPr="007E77FB" w14:paraId="7EECB9C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B81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6F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79C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homeostasis</w:t>
            </w:r>
          </w:p>
        </w:tc>
      </w:tr>
      <w:tr w:rsidR="007E77FB" w:rsidRPr="007E77FB" w14:paraId="30DE126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F5C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98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998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proton motive force-driven ATP synthesis</w:t>
            </w:r>
          </w:p>
        </w:tc>
      </w:tr>
      <w:tr w:rsidR="007E77FB" w:rsidRPr="007E77FB" w14:paraId="752E536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599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E7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E8E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cytoskeleton organization</w:t>
            </w:r>
          </w:p>
        </w:tc>
      </w:tr>
      <w:tr w:rsidR="007E77FB" w:rsidRPr="007E77FB" w14:paraId="3A6DD1B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22B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3D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DA1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acid metabolic process</w:t>
            </w:r>
          </w:p>
        </w:tc>
      </w:tr>
      <w:tr w:rsidR="007E77FB" w:rsidRPr="007E77FB" w14:paraId="028348C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401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1F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ED0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secretion</w:t>
            </w:r>
          </w:p>
        </w:tc>
      </w:tr>
      <w:tr w:rsidR="007E77FB" w:rsidRPr="007E77FB" w14:paraId="3BE121DC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C86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1A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02A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cellular component biogenesis</w:t>
            </w:r>
          </w:p>
        </w:tc>
      </w:tr>
      <w:tr w:rsidR="007E77FB" w:rsidRPr="007E77FB" w14:paraId="1A923A9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CCD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A2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C10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projection organization</w:t>
            </w:r>
          </w:p>
        </w:tc>
      </w:tr>
      <w:tr w:rsidR="007E77FB" w:rsidRPr="007E77FB" w14:paraId="4F7FDB7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DC9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EA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E27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modulation of chemical synaptic transmission</w:t>
            </w:r>
          </w:p>
        </w:tc>
      </w:tr>
      <w:tr w:rsidR="007E77FB" w:rsidRPr="007E77FB" w14:paraId="35490C1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3C3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E3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053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trans-synaptic signaling</w:t>
            </w:r>
          </w:p>
        </w:tc>
      </w:tr>
      <w:tr w:rsidR="007E77FB" w:rsidRPr="007E77FB" w14:paraId="25083B8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1C2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6A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14B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ribonucleotide metabolic process</w:t>
            </w:r>
          </w:p>
        </w:tc>
      </w:tr>
      <w:tr w:rsidR="007E77FB" w:rsidRPr="007E77FB" w14:paraId="2548D29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130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DC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DCB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projection development</w:t>
            </w:r>
          </w:p>
        </w:tc>
      </w:tr>
      <w:tr w:rsidR="007E77FB" w:rsidRPr="007E77FB" w14:paraId="4E4165B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3E9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B3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C6D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ATP metabolic process</w:t>
            </w:r>
          </w:p>
        </w:tc>
      </w:tr>
      <w:tr w:rsidR="007E77FB" w:rsidRPr="007E77FB" w14:paraId="4E155E0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73F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34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CF8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catalytic activity</w:t>
            </w:r>
          </w:p>
        </w:tc>
      </w:tr>
      <w:tr w:rsidR="007E77FB" w:rsidRPr="007E77FB" w14:paraId="68236D4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42D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DE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4FD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nucleotide biosynthetic process</w:t>
            </w:r>
          </w:p>
        </w:tc>
      </w:tr>
      <w:tr w:rsidR="007E77FB" w:rsidRPr="007E77FB" w14:paraId="4D738099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3D1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8E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E11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anatomical structure morphogenesis</w:t>
            </w:r>
          </w:p>
        </w:tc>
      </w:tr>
      <w:tr w:rsidR="007E77FB" w:rsidRPr="007E77FB" w14:paraId="440F2E0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940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57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E4E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ribose phosphate biosynthetic process</w:t>
            </w:r>
          </w:p>
        </w:tc>
      </w:tr>
      <w:tr w:rsidR="007E77FB" w:rsidRPr="007E77FB" w14:paraId="506B385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6AB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58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9B3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brain development</w:t>
            </w:r>
          </w:p>
        </w:tc>
      </w:tr>
      <w:tr w:rsidR="007E77FB" w:rsidRPr="007E77FB" w14:paraId="6F7030C5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D39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D8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91D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cellular component organization</w:t>
            </w:r>
          </w:p>
        </w:tc>
      </w:tr>
      <w:tr w:rsidR="007E77FB" w:rsidRPr="007E77FB" w14:paraId="1EFB233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BE1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7B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853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organonitrogen compound biosynthetic process</w:t>
            </w:r>
          </w:p>
        </w:tc>
      </w:tr>
      <w:tr w:rsidR="007E77FB" w:rsidRPr="007E77FB" w14:paraId="4EFC76D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1B37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C9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79B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signaling</w:t>
            </w:r>
          </w:p>
        </w:tc>
      </w:tr>
      <w:tr w:rsidR="007E77FB" w:rsidRPr="007E77FB" w14:paraId="42E9477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7E8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35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F12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signal release</w:t>
            </w:r>
          </w:p>
        </w:tc>
      </w:tr>
      <w:tr w:rsidR="007E77FB" w:rsidRPr="007E77FB" w14:paraId="328257C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71F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33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687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cell-cell signaling</w:t>
            </w:r>
          </w:p>
        </w:tc>
      </w:tr>
      <w:tr w:rsidR="007E77FB" w:rsidRPr="007E77FB" w14:paraId="19C2B63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EE3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E7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F58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nucleobase-containing small molecule metabolic process</w:t>
            </w:r>
          </w:p>
        </w:tc>
      </w:tr>
      <w:tr w:rsidR="007E77FB" w:rsidRPr="007E77FB" w14:paraId="60AA8ED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5FB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F6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35C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cation transmembrane transport</w:t>
            </w:r>
          </w:p>
        </w:tc>
      </w:tr>
      <w:tr w:rsidR="007E77FB" w:rsidRPr="007E77FB" w14:paraId="38F3747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78E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D1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750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nucleotide metabolic process</w:t>
            </w:r>
          </w:p>
        </w:tc>
      </w:tr>
      <w:tr w:rsidR="007E77FB" w:rsidRPr="007E77FB" w14:paraId="3F0A042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777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E8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E2B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respiratory electron transport chain</w:t>
            </w:r>
          </w:p>
        </w:tc>
      </w:tr>
      <w:tr w:rsidR="007E77FB" w:rsidRPr="007E77FB" w14:paraId="0245670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D50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1D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D5A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localization to membrane</w:t>
            </w:r>
          </w:p>
        </w:tc>
      </w:tr>
      <w:tr w:rsidR="007E77FB" w:rsidRPr="007E77FB" w14:paraId="606566B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DFD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1F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68C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transport</w:t>
            </w:r>
          </w:p>
        </w:tc>
      </w:tr>
      <w:tr w:rsidR="007E77FB" w:rsidRPr="007E77FB" w14:paraId="01796A3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1B8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6D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473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translation</w:t>
            </w:r>
          </w:p>
        </w:tc>
      </w:tr>
      <w:tr w:rsidR="007E77FB" w:rsidRPr="007E77FB" w14:paraId="0B06ABD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D43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4A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CAB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mitochondrion organization</w:t>
            </w:r>
          </w:p>
        </w:tc>
      </w:tr>
      <w:tr w:rsidR="007E77FB" w:rsidRPr="007E77FB" w14:paraId="2F3B2B3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A1F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3E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CCE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secretion by cell</w:t>
            </w:r>
          </w:p>
        </w:tc>
      </w:tr>
      <w:tr w:rsidR="007E77FB" w:rsidRPr="007E77FB" w14:paraId="11244D9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5BC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9D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C65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ion transport</w:t>
            </w:r>
          </w:p>
        </w:tc>
      </w:tr>
      <w:tr w:rsidR="007E77FB" w:rsidRPr="007E77FB" w14:paraId="18EA820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18C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3A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55F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phosphorylation</w:t>
            </w:r>
          </w:p>
        </w:tc>
      </w:tr>
      <w:tr w:rsidR="007E77FB" w:rsidRPr="007E77FB" w14:paraId="4908C21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A35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56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968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motility</w:t>
            </w:r>
          </w:p>
        </w:tc>
      </w:tr>
      <w:tr w:rsidR="007E77FB" w:rsidRPr="007E77FB" w14:paraId="23E70E4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BD7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66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005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organonitrogen compound catabolic process</w:t>
            </w:r>
          </w:p>
        </w:tc>
      </w:tr>
      <w:tr w:rsidR="007E77FB" w:rsidRPr="007E77FB" w14:paraId="185C04F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B3D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93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5369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endogenous stimulus</w:t>
            </w:r>
          </w:p>
        </w:tc>
      </w:tr>
      <w:tr w:rsidR="007E77FB" w:rsidRPr="007E77FB" w14:paraId="6176D3F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838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91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461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projection morphogenesis</w:t>
            </w:r>
          </w:p>
        </w:tc>
      </w:tr>
      <w:tr w:rsidR="007E77FB" w:rsidRPr="007E77FB" w14:paraId="113E678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ECD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A9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27B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morphogenesis</w:t>
            </w:r>
          </w:p>
        </w:tc>
      </w:tr>
      <w:tr w:rsidR="007E77FB" w:rsidRPr="007E77FB" w14:paraId="4A1FA91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702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8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AA8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synapse assembly</w:t>
            </w:r>
          </w:p>
        </w:tc>
      </w:tr>
      <w:tr w:rsidR="007E77FB" w:rsidRPr="007E77FB" w14:paraId="2EEBE24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605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64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66E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vesicle-mediated transport</w:t>
            </w:r>
          </w:p>
        </w:tc>
      </w:tr>
      <w:tr w:rsidR="007E77FB" w:rsidRPr="007E77FB" w14:paraId="4F60AB3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3C0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87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5D5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projection organization</w:t>
            </w:r>
          </w:p>
        </w:tc>
      </w:tr>
      <w:tr w:rsidR="007E77FB" w:rsidRPr="007E77FB" w14:paraId="4DBFF39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544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6F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2FB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metabolic process</w:t>
            </w:r>
          </w:p>
        </w:tc>
      </w:tr>
      <w:tr w:rsidR="007E77FB" w:rsidRPr="007E77FB" w14:paraId="638BCB4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1E0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CC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25F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secretion by cell</w:t>
            </w:r>
          </w:p>
        </w:tc>
      </w:tr>
      <w:tr w:rsidR="007E77FB" w:rsidRPr="007E77FB" w14:paraId="29D9AC3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14A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05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88B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triphosphate metabolic process</w:t>
            </w:r>
          </w:p>
        </w:tc>
      </w:tr>
      <w:tr w:rsidR="007E77FB" w:rsidRPr="007E77FB" w14:paraId="3D2CB0E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151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68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A1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cell-substrate adhesion</w:t>
            </w:r>
          </w:p>
        </w:tc>
      </w:tr>
      <w:tr w:rsidR="007E77FB" w:rsidRPr="007E77FB" w14:paraId="7A5320B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BFA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D12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59F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purine-containing compound metabolic process</w:t>
            </w:r>
          </w:p>
        </w:tc>
      </w:tr>
      <w:tr w:rsidR="007E77FB" w:rsidRPr="007E77FB" w14:paraId="6E480AA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A3A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31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649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organonitrogen compound</w:t>
            </w:r>
          </w:p>
        </w:tc>
      </w:tr>
      <w:tr w:rsidR="007E77FB" w:rsidRPr="007E77FB" w14:paraId="40EFD94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DF3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A4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C84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plasma membrane</w:t>
            </w:r>
          </w:p>
        </w:tc>
      </w:tr>
      <w:tr w:rsidR="007E77FB" w:rsidRPr="007E77FB" w14:paraId="3C39995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04B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95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60F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nucleotide biosynthetic process</w:t>
            </w:r>
          </w:p>
        </w:tc>
      </w:tr>
      <w:tr w:rsidR="007E77FB" w:rsidRPr="007E77FB" w14:paraId="4EAD84A1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C7DE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55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D7A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ribonucleoside triphosphate metabolic process</w:t>
            </w:r>
          </w:p>
        </w:tc>
      </w:tr>
      <w:tr w:rsidR="007E77FB" w:rsidRPr="007E77FB" w14:paraId="1D0C6C0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5EB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42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C36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component size</w:t>
            </w:r>
          </w:p>
        </w:tc>
      </w:tr>
      <w:tr w:rsidR="007E77FB" w:rsidRPr="007E77FB" w14:paraId="66FA505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8A5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73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A20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polymerization</w:t>
            </w:r>
          </w:p>
        </w:tc>
      </w:tr>
      <w:tr w:rsidR="007E77FB" w:rsidRPr="007E77FB" w14:paraId="58FAE751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9A8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95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F70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respiratory chain complex assembly</w:t>
            </w:r>
          </w:p>
        </w:tc>
      </w:tr>
      <w:tr w:rsidR="007E77FB" w:rsidRPr="007E77FB" w14:paraId="174B50B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FE5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44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D24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chemical synaptic transmission</w:t>
            </w:r>
          </w:p>
        </w:tc>
      </w:tr>
      <w:tr w:rsidR="007E77FB" w:rsidRPr="007E77FB" w14:paraId="45E87B4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578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05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664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migration</w:t>
            </w:r>
          </w:p>
        </w:tc>
      </w:tr>
      <w:tr w:rsidR="007E77FB" w:rsidRPr="007E77FB" w14:paraId="27E40CF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F05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9D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515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localization</w:t>
            </w:r>
          </w:p>
        </w:tc>
      </w:tr>
      <w:tr w:rsidR="007E77FB" w:rsidRPr="007E77FB" w14:paraId="0BD92C2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2C1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1C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4F1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localization</w:t>
            </w:r>
          </w:p>
        </w:tc>
      </w:tr>
      <w:tr w:rsidR="007E77FB" w:rsidRPr="007E77FB" w14:paraId="70BAEA6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FC2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30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D77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molecular function</w:t>
            </w:r>
          </w:p>
        </w:tc>
      </w:tr>
      <w:tr w:rsidR="007E77FB" w:rsidRPr="007E77FB" w14:paraId="2E879DE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BB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B2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BB1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transport</w:t>
            </w:r>
          </w:p>
        </w:tc>
      </w:tr>
      <w:tr w:rsidR="007E77FB" w:rsidRPr="007E77FB" w14:paraId="40C8B0A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28B4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F8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D2C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protein transport</w:t>
            </w:r>
          </w:p>
        </w:tc>
      </w:tr>
      <w:tr w:rsidR="007E77FB" w:rsidRPr="007E77FB" w14:paraId="635C2AA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CEE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42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220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migration</w:t>
            </w:r>
          </w:p>
        </w:tc>
      </w:tr>
      <w:tr w:rsidR="007E77FB" w:rsidRPr="007E77FB" w14:paraId="5CD315D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DC7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CA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DCA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organelle organization</w:t>
            </w:r>
          </w:p>
        </w:tc>
      </w:tr>
      <w:tr w:rsidR="007E77FB" w:rsidRPr="007E77FB" w14:paraId="2A50D52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8ED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D3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8DA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ion transmembrane transport</w:t>
            </w:r>
          </w:p>
        </w:tc>
      </w:tr>
      <w:tr w:rsidR="007E77FB" w:rsidRPr="007E77FB" w14:paraId="633DBCB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D0F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64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25B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cell-matrix adhesion</w:t>
            </w:r>
          </w:p>
        </w:tc>
      </w:tr>
      <w:tr w:rsidR="007E77FB" w:rsidRPr="007E77FB" w14:paraId="056EC69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E5B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CA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584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projection morphogenesis</w:t>
            </w:r>
          </w:p>
        </w:tc>
      </w:tr>
      <w:tr w:rsidR="007E77FB" w:rsidRPr="007E77FB" w14:paraId="757EC60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666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10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E90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monoatomic ion transport</w:t>
            </w:r>
          </w:p>
        </w:tc>
      </w:tr>
      <w:tr w:rsidR="007E77FB" w:rsidRPr="007E77FB" w14:paraId="6B2BA35F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0AC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10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6CC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nucleoside triphosphate metabolic process</w:t>
            </w:r>
          </w:p>
        </w:tc>
      </w:tr>
      <w:tr w:rsidR="007E77FB" w:rsidRPr="007E77FB" w14:paraId="5C64FA2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757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15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065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neuron projection development</w:t>
            </w:r>
          </w:p>
        </w:tc>
      </w:tr>
      <w:tr w:rsidR="007E77FB" w:rsidRPr="007E77FB" w14:paraId="146BD64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CEC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77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F8B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disassembly</w:t>
            </w:r>
          </w:p>
        </w:tc>
      </w:tr>
      <w:tr w:rsidR="007E77FB" w:rsidRPr="007E77FB" w14:paraId="6637D3D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754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F6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914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catalytic activity</w:t>
            </w:r>
          </w:p>
        </w:tc>
      </w:tr>
      <w:tr w:rsidR="007E77FB" w:rsidRPr="007E77FB" w14:paraId="2DFDDA1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61F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55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55E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oxoacid metabolic process</w:t>
            </w:r>
          </w:p>
        </w:tc>
      </w:tr>
      <w:tr w:rsidR="007E77FB" w:rsidRPr="007E77FB" w14:paraId="7039E54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3EB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F3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03C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neurogenesis</w:t>
            </w:r>
          </w:p>
        </w:tc>
      </w:tr>
      <w:tr w:rsidR="007E77FB" w:rsidRPr="007E77FB" w14:paraId="7708656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EA9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1D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1FD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aerobic respiration</w:t>
            </w:r>
          </w:p>
        </w:tc>
      </w:tr>
      <w:tr w:rsidR="007E77FB" w:rsidRPr="007E77FB" w14:paraId="7B066E31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668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C3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1B5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morphogenesis involved in neuron differentiation</w:t>
            </w:r>
          </w:p>
        </w:tc>
      </w:tr>
      <w:tr w:rsidR="007E77FB" w:rsidRPr="007E77FB" w14:paraId="7549569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E58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5B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AAF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purine-containing compound biosynthetic process</w:t>
            </w:r>
          </w:p>
        </w:tc>
      </w:tr>
      <w:tr w:rsidR="007E77FB" w:rsidRPr="007E77FB" w14:paraId="6C73349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CB2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27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F16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carbohydrate derivative metabolic process</w:t>
            </w:r>
          </w:p>
        </w:tc>
      </w:tr>
      <w:tr w:rsidR="007E77FB" w:rsidRPr="007E77FB" w14:paraId="5E80B5F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52F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55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DF7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inorganic ion transmembrane transport</w:t>
            </w:r>
          </w:p>
        </w:tc>
      </w:tr>
      <w:tr w:rsidR="007E77FB" w:rsidRPr="007E77FB" w14:paraId="06A5593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0BF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79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146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central nervous system development</w:t>
            </w:r>
          </w:p>
        </w:tc>
      </w:tr>
      <w:tr w:rsidR="007E77FB" w:rsidRPr="007E77FB" w14:paraId="4CE6AF26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CAF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73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718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ribonucleoside triphosphate biosynthetic process</w:t>
            </w:r>
          </w:p>
        </w:tc>
      </w:tr>
      <w:tr w:rsidR="007E77FB" w:rsidRPr="007E77FB" w14:paraId="429705D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A2D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17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0FB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amide metabolic process</w:t>
            </w:r>
          </w:p>
        </w:tc>
      </w:tr>
      <w:tr w:rsidR="007E77FB" w:rsidRPr="007E77FB" w14:paraId="23C8E5C7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886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B4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B05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ribonucleoside triphosphate biosynthetic process</w:t>
            </w:r>
          </w:p>
        </w:tc>
      </w:tr>
      <w:tr w:rsidR="007E77FB" w:rsidRPr="007E77FB" w14:paraId="014B9FF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3D8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5B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C63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modification process</w:t>
            </w:r>
          </w:p>
        </w:tc>
      </w:tr>
      <w:tr w:rsidR="007E77FB" w:rsidRPr="007E77FB" w14:paraId="1D41F65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440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F8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559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carboxylic acid metabolic process</w:t>
            </w:r>
          </w:p>
        </w:tc>
      </w:tr>
      <w:tr w:rsidR="007E77FB" w:rsidRPr="007E77FB" w14:paraId="539D12C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3376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2F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447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synapse organization</w:t>
            </w:r>
          </w:p>
        </w:tc>
      </w:tr>
      <w:tr w:rsidR="007E77FB" w:rsidRPr="007E77FB" w14:paraId="70DC17D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733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32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EA7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axonogenesis</w:t>
            </w:r>
            <w:proofErr w:type="spellEnd"/>
          </w:p>
        </w:tc>
      </w:tr>
      <w:tr w:rsidR="007E77FB" w:rsidRPr="007E77FB" w14:paraId="778DE93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A91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AD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1BB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neurogenesis</w:t>
            </w:r>
          </w:p>
        </w:tc>
      </w:tr>
      <w:tr w:rsidR="007E77FB" w:rsidRPr="007E77FB" w14:paraId="544741F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872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76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846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organophosphate biosynthetic process</w:t>
            </w:r>
          </w:p>
        </w:tc>
      </w:tr>
      <w:tr w:rsidR="007E77FB" w:rsidRPr="007E77FB" w14:paraId="44738C6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9F6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67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3B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ribose phosphate metabolic process</w:t>
            </w:r>
          </w:p>
        </w:tc>
      </w:tr>
      <w:tr w:rsidR="007E77FB" w:rsidRPr="007E77FB" w14:paraId="7C89246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DD1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B6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391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molecule biosynthetic process</w:t>
            </w:r>
          </w:p>
        </w:tc>
      </w:tr>
      <w:tr w:rsidR="007E77FB" w:rsidRPr="007E77FB" w14:paraId="19D7E13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6C5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4B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47F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nitrogen compound</w:t>
            </w:r>
          </w:p>
        </w:tc>
      </w:tr>
      <w:tr w:rsidR="007E77FB" w:rsidRPr="007E77FB" w14:paraId="018F833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803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5C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9DC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cycle</w:t>
            </w:r>
          </w:p>
        </w:tc>
      </w:tr>
      <w:tr w:rsidR="007E77FB" w:rsidRPr="007E77FB" w14:paraId="2EDD1D7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AB7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97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79D5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catabolic process</w:t>
            </w:r>
          </w:p>
        </w:tc>
      </w:tr>
      <w:tr w:rsidR="007E77FB" w:rsidRPr="007E77FB" w14:paraId="3D0314F3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0B4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45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753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establishment of protein localization</w:t>
            </w:r>
          </w:p>
        </w:tc>
      </w:tr>
      <w:tr w:rsidR="007E77FB" w:rsidRPr="007E77FB" w14:paraId="64C6FB1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78A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74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8A2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nucleotide metabolic process</w:t>
            </w:r>
          </w:p>
        </w:tc>
      </w:tr>
      <w:tr w:rsidR="007E77FB" w:rsidRPr="007E77FB" w14:paraId="09E4914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B1B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E3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F38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export from cell</w:t>
            </w:r>
          </w:p>
        </w:tc>
      </w:tr>
      <w:tr w:rsidR="007E77FB" w:rsidRPr="007E77FB" w14:paraId="30B3268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534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C3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06B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oxidative phosphorylation</w:t>
            </w:r>
          </w:p>
        </w:tc>
      </w:tr>
      <w:tr w:rsidR="007E77FB" w:rsidRPr="007E77FB" w14:paraId="1D24E0C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AB4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00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CA6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morphogenesis</w:t>
            </w:r>
          </w:p>
        </w:tc>
      </w:tr>
      <w:tr w:rsidR="007E77FB" w:rsidRPr="007E77FB" w14:paraId="6EF8800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EDB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73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9C0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transmembrane transport</w:t>
            </w:r>
          </w:p>
        </w:tc>
      </w:tr>
      <w:tr w:rsidR="007E77FB" w:rsidRPr="007E77FB" w14:paraId="2FD6D5C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411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C1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A3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electron transport chain</w:t>
            </w:r>
          </w:p>
        </w:tc>
      </w:tr>
      <w:tr w:rsidR="007E77FB" w:rsidRPr="007E77FB" w14:paraId="01147F9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425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98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438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localization</w:t>
            </w:r>
          </w:p>
        </w:tc>
      </w:tr>
      <w:tr w:rsidR="007E77FB" w:rsidRPr="007E77FB" w14:paraId="0F6E2D7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ECF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6B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5D8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protein-containing complex localization</w:t>
            </w:r>
          </w:p>
        </w:tc>
      </w:tr>
      <w:tr w:rsidR="007E77FB" w:rsidRPr="007E77FB" w14:paraId="59A1F4C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204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AC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B0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trans-synaptic signaling</w:t>
            </w:r>
          </w:p>
        </w:tc>
      </w:tr>
      <w:tr w:rsidR="007E77FB" w:rsidRPr="007E77FB" w14:paraId="6D62D38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78F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46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C5A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localization within membrane</w:t>
            </w:r>
          </w:p>
        </w:tc>
      </w:tr>
      <w:tr w:rsidR="007E77FB" w:rsidRPr="007E77FB" w14:paraId="1451058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AFC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F4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3CE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anatomical structure size</w:t>
            </w:r>
          </w:p>
        </w:tc>
      </w:tr>
      <w:tr w:rsidR="007E77FB" w:rsidRPr="007E77FB" w14:paraId="09ADEEA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F01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57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DD9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respiration</w:t>
            </w:r>
          </w:p>
        </w:tc>
      </w:tr>
      <w:tr w:rsidR="007E77FB" w:rsidRPr="007E77FB" w14:paraId="4D400AA6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9EC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77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D94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oxygen-containing compound</w:t>
            </w:r>
          </w:p>
        </w:tc>
      </w:tr>
      <w:tr w:rsidR="007E77FB" w:rsidRPr="007E77FB" w14:paraId="4490C30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563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Protract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3D36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92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A44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metal ion transport</w:t>
            </w:r>
          </w:p>
        </w:tc>
      </w:tr>
      <w:tr w:rsidR="007E77FB" w:rsidRPr="007E77FB" w14:paraId="4FF32F33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7B1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E4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1764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proteolysis involved in protein catabolic process</w:t>
            </w:r>
          </w:p>
        </w:tc>
      </w:tr>
      <w:tr w:rsidR="007E77FB" w:rsidRPr="007E77FB" w14:paraId="28FE669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94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E6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745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amino acid biosynthetic process</w:t>
            </w:r>
          </w:p>
        </w:tc>
      </w:tr>
      <w:tr w:rsidR="007E77FB" w:rsidRPr="007E77FB" w14:paraId="2F6C369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1F4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C5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05C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monoatomic cation homeostasis</w:t>
            </w:r>
          </w:p>
        </w:tc>
      </w:tr>
      <w:tr w:rsidR="007E77FB" w:rsidRPr="007E77FB" w14:paraId="2FD53EE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7FC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0D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690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chemical homeostasis</w:t>
            </w:r>
          </w:p>
        </w:tc>
      </w:tr>
      <w:tr w:rsidR="007E77FB" w:rsidRPr="007E77FB" w14:paraId="414A917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A11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44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AA6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monoatomic ion transport</w:t>
            </w:r>
          </w:p>
        </w:tc>
      </w:tr>
      <w:tr w:rsidR="007E77FB" w:rsidRPr="007E77FB" w14:paraId="57446B9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BA4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D3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449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reactive nitrogen species metabolic process</w:t>
            </w:r>
          </w:p>
        </w:tc>
      </w:tr>
      <w:tr w:rsidR="007E77FB" w:rsidRPr="007E77FB" w14:paraId="4F1B6FE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18E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7E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664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transmembrane transport</w:t>
            </w:r>
          </w:p>
        </w:tc>
      </w:tr>
      <w:tr w:rsidR="007E77FB" w:rsidRPr="007E77FB" w14:paraId="4B6BCC0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FEE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03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467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fatty acid metabolic process</w:t>
            </w:r>
          </w:p>
        </w:tc>
      </w:tr>
      <w:tr w:rsidR="007E77FB" w:rsidRPr="007E77FB" w14:paraId="604EC15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78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30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32E2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monoamine transport</w:t>
            </w:r>
          </w:p>
        </w:tc>
      </w:tr>
      <w:tr w:rsidR="007E77FB" w:rsidRPr="007E77FB" w14:paraId="1F5169F6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CBC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62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BA2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ubiquitin-dependent protein catabolic process</w:t>
            </w:r>
          </w:p>
        </w:tc>
      </w:tr>
      <w:tr w:rsidR="007E77FB" w:rsidRPr="007E77FB" w14:paraId="7012260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ACC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0A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6B6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ketone metabolic process</w:t>
            </w:r>
          </w:p>
        </w:tc>
      </w:tr>
      <w:tr w:rsidR="007E77FB" w:rsidRPr="007E77FB" w14:paraId="43433FC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BD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DB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3D8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glial cell differentiation</w:t>
            </w:r>
          </w:p>
        </w:tc>
      </w:tr>
      <w:tr w:rsidR="007E77FB" w:rsidRPr="007E77FB" w14:paraId="0D4117D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340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6A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159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transmembrane transport</w:t>
            </w:r>
          </w:p>
        </w:tc>
      </w:tr>
      <w:tr w:rsidR="007E77FB" w:rsidRPr="007E77FB" w14:paraId="1B204CF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BAFF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D7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390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proteolysis involved in protein catabolic process</w:t>
            </w:r>
          </w:p>
        </w:tc>
      </w:tr>
      <w:tr w:rsidR="007E77FB" w:rsidRPr="007E77FB" w14:paraId="00163B32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4E5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67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B46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localization to membrane</w:t>
            </w:r>
          </w:p>
        </w:tc>
      </w:tr>
      <w:tr w:rsidR="007E77FB" w:rsidRPr="007E77FB" w14:paraId="1602F6B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99A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CF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AE4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chaperone-mediated protein complex assembly</w:t>
            </w:r>
          </w:p>
        </w:tc>
      </w:tr>
      <w:tr w:rsidR="007E77FB" w:rsidRPr="007E77FB" w14:paraId="2E484BC9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F9C6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FD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342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modification-dependent protein catabolic process</w:t>
            </w:r>
          </w:p>
        </w:tc>
      </w:tr>
      <w:tr w:rsidR="007E77FB" w:rsidRPr="007E77FB" w14:paraId="1C8133A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026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02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B74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intracellular protein transport</w:t>
            </w:r>
          </w:p>
        </w:tc>
      </w:tr>
      <w:tr w:rsidR="007E77FB" w:rsidRPr="007E77FB" w14:paraId="524171B1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77F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CE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55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proteasomal ubiquitin-dependent protein catabolic process</w:t>
            </w:r>
          </w:p>
        </w:tc>
      </w:tr>
      <w:tr w:rsidR="007E77FB" w:rsidRPr="007E77FB" w14:paraId="46B66DF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385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C68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2C5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transmembrane transport</w:t>
            </w:r>
          </w:p>
        </w:tc>
      </w:tr>
      <w:tr w:rsidR="007E77FB" w:rsidRPr="007E77FB" w14:paraId="582B080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643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AE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BCB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kinase activity</w:t>
            </w:r>
          </w:p>
        </w:tc>
      </w:tr>
      <w:tr w:rsidR="007E77FB" w:rsidRPr="007E77FB" w14:paraId="50E0C6C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FF8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0D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4E3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projection assembly</w:t>
            </w:r>
          </w:p>
        </w:tc>
      </w:tr>
      <w:tr w:rsidR="007E77FB" w:rsidRPr="007E77FB" w14:paraId="5A64DD2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5F4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DA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E77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bundle organization</w:t>
            </w:r>
          </w:p>
        </w:tc>
      </w:tr>
      <w:tr w:rsidR="007E77FB" w:rsidRPr="007E77FB" w14:paraId="106F68D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460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C4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AEB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carboxylic acid biosynthetic process</w:t>
            </w:r>
          </w:p>
        </w:tc>
      </w:tr>
      <w:tr w:rsidR="007E77FB" w:rsidRPr="007E77FB" w14:paraId="79C4D98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6E8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B7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9F9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cellular homeostasis</w:t>
            </w:r>
          </w:p>
        </w:tc>
      </w:tr>
      <w:tr w:rsidR="007E77FB" w:rsidRPr="007E77FB" w14:paraId="7C18E59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97C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31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65E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 projection organization</w:t>
            </w:r>
          </w:p>
        </w:tc>
      </w:tr>
      <w:tr w:rsidR="007E77FB" w:rsidRPr="007E77FB" w14:paraId="4658A81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C6D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88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C28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phosphorylation</w:t>
            </w:r>
          </w:p>
        </w:tc>
      </w:tr>
      <w:tr w:rsidR="007E77FB" w:rsidRPr="007E77FB" w14:paraId="3FF7A4D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4D3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11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2F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locomotion</w:t>
            </w:r>
          </w:p>
        </w:tc>
      </w:tr>
      <w:tr w:rsidR="007E77FB" w:rsidRPr="007E77FB" w14:paraId="4E48106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B5B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66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798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cation homeostasis</w:t>
            </w:r>
          </w:p>
        </w:tc>
      </w:tr>
      <w:tr w:rsidR="007E77FB" w:rsidRPr="007E77FB" w14:paraId="579C117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970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D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103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homeostatic process</w:t>
            </w:r>
          </w:p>
        </w:tc>
      </w:tr>
      <w:tr w:rsidR="007E77FB" w:rsidRPr="007E77FB" w14:paraId="16DA1BE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6BF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80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984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DNA metabolic process</w:t>
            </w:r>
          </w:p>
        </w:tc>
      </w:tr>
      <w:tr w:rsidR="007E77FB" w:rsidRPr="007E77FB" w14:paraId="33037AB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DBC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E7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1AC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phosphorylation</w:t>
            </w:r>
          </w:p>
        </w:tc>
      </w:tr>
      <w:tr w:rsidR="007E77FB" w:rsidRPr="007E77FB" w14:paraId="5590F9FA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7BD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F3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142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proteasome-mediated ubiquitin-dependent protein catabolic process</w:t>
            </w:r>
          </w:p>
        </w:tc>
      </w:tr>
      <w:tr w:rsidR="007E77FB" w:rsidRPr="007E77FB" w14:paraId="747FB0E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2C6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15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695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cell junction</w:t>
            </w:r>
          </w:p>
        </w:tc>
      </w:tr>
      <w:tr w:rsidR="007E77FB" w:rsidRPr="007E77FB" w14:paraId="2C07EBE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2E1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5C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666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calcium ion homeostasis</w:t>
            </w:r>
          </w:p>
        </w:tc>
      </w:tr>
      <w:tr w:rsidR="007E77FB" w:rsidRPr="007E77FB" w14:paraId="5864869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128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0E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4EF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methylglyoxal metabolic process</w:t>
            </w:r>
          </w:p>
        </w:tc>
      </w:tr>
      <w:tr w:rsidR="007E77FB" w:rsidRPr="007E77FB" w14:paraId="6BDE31DF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B3A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61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1BA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multicellular organismal process</w:t>
            </w:r>
          </w:p>
        </w:tc>
      </w:tr>
      <w:tr w:rsidR="007E77FB" w:rsidRPr="007E77FB" w14:paraId="516D7A95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C2D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B9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416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modification process</w:t>
            </w:r>
          </w:p>
        </w:tc>
      </w:tr>
      <w:tr w:rsidR="007E77FB" w:rsidRPr="007E77FB" w14:paraId="300E2BA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48B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2A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AE3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ubiquitin-dependent protein catabolic process</w:t>
            </w:r>
          </w:p>
        </w:tc>
      </w:tr>
      <w:tr w:rsidR="007E77FB" w:rsidRPr="007E77FB" w14:paraId="12DC060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C9D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B5B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BF1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cell-cell adhesion</w:t>
            </w:r>
          </w:p>
        </w:tc>
      </w:tr>
      <w:tr w:rsidR="007E77FB" w:rsidRPr="007E77FB" w14:paraId="3CF6DAD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F13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0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9CA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nitric oxide metabolic process</w:t>
            </w:r>
          </w:p>
        </w:tc>
      </w:tr>
      <w:tr w:rsidR="007E77FB" w:rsidRPr="007E77FB" w14:paraId="4ED3E4E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622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66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B14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monocarboxylic acid metabolic process</w:t>
            </w:r>
          </w:p>
        </w:tc>
      </w:tr>
      <w:tr w:rsidR="007E77FB" w:rsidRPr="007E77FB" w14:paraId="5C0C2A8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0EE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03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785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gliogenesis</w:t>
            </w:r>
            <w:proofErr w:type="spellEnd"/>
          </w:p>
        </w:tc>
      </w:tr>
      <w:tr w:rsidR="007E77FB" w:rsidRPr="007E77FB" w14:paraId="235F4FD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955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F5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CE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phosphate metabolic process</w:t>
            </w:r>
          </w:p>
        </w:tc>
      </w:tr>
      <w:tr w:rsidR="007E77FB" w:rsidRPr="007E77FB" w14:paraId="2B7F085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638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B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6B1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nitric oxide metabolic process</w:t>
            </w:r>
          </w:p>
        </w:tc>
      </w:tr>
      <w:tr w:rsidR="007E77FB" w:rsidRPr="007E77FB" w14:paraId="6005295C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FE4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3A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442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sodium ion transmembrane transport</w:t>
            </w:r>
          </w:p>
        </w:tc>
      </w:tr>
      <w:tr w:rsidR="007E77FB" w:rsidRPr="007E77FB" w14:paraId="77965BC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09F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5B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A3A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sodium ion transport</w:t>
            </w:r>
          </w:p>
        </w:tc>
      </w:tr>
      <w:tr w:rsidR="007E77FB" w:rsidRPr="007E77FB" w14:paraId="7A19D7F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B4E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54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9568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 motility</w:t>
            </w:r>
          </w:p>
        </w:tc>
      </w:tr>
      <w:tr w:rsidR="007E77FB" w:rsidRPr="007E77FB" w14:paraId="7870068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E94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18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ED2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 death</w:t>
            </w:r>
          </w:p>
        </w:tc>
      </w:tr>
      <w:tr w:rsidR="007E77FB" w:rsidRPr="007E77FB" w14:paraId="48F5AD5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7D2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D2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75F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inorganic ion homeostasis</w:t>
            </w:r>
          </w:p>
        </w:tc>
      </w:tr>
      <w:tr w:rsidR="007E77FB" w:rsidRPr="007E77FB" w14:paraId="600682E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8F3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9A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16E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catecholamine transport</w:t>
            </w:r>
          </w:p>
        </w:tc>
      </w:tr>
      <w:tr w:rsidR="007E77FB" w:rsidRPr="007E77FB" w14:paraId="16B7B5CB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8AC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3A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490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protein-containing complex assembly</w:t>
            </w:r>
          </w:p>
        </w:tc>
      </w:tr>
      <w:tr w:rsidR="007E77FB" w:rsidRPr="007E77FB" w14:paraId="2528FDD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5E9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2C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DF9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phosphorylation</w:t>
            </w:r>
          </w:p>
        </w:tc>
      </w:tr>
      <w:tr w:rsidR="007E77FB" w:rsidRPr="007E77FB" w14:paraId="3374EB9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F9D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CE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E50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nutrient</w:t>
            </w:r>
          </w:p>
        </w:tc>
      </w:tr>
      <w:tr w:rsidR="007E77FB" w:rsidRPr="007E77FB" w14:paraId="2D4A214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00F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1D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5CA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binding</w:t>
            </w:r>
          </w:p>
        </w:tc>
      </w:tr>
      <w:tr w:rsidR="007E77FB" w:rsidRPr="007E77FB" w14:paraId="7DCB030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C51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6E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2A0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central nervous system neuron development</w:t>
            </w:r>
          </w:p>
        </w:tc>
      </w:tr>
      <w:tr w:rsidR="007E77FB" w:rsidRPr="007E77FB" w14:paraId="6D4C55B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F4E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F7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BA9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stability</w:t>
            </w:r>
          </w:p>
        </w:tc>
      </w:tr>
      <w:tr w:rsidR="007E77FB" w:rsidRPr="007E77FB" w14:paraId="7052557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1FA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9A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E76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transferase activity</w:t>
            </w:r>
          </w:p>
        </w:tc>
      </w:tr>
      <w:tr w:rsidR="007E77FB" w:rsidRPr="007E77FB" w14:paraId="3C4CF69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674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E9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DF5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stabilization</w:t>
            </w:r>
          </w:p>
        </w:tc>
      </w:tr>
      <w:tr w:rsidR="007E77FB" w:rsidRPr="007E77FB" w14:paraId="32CF513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CEE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F1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4D1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organelle</w:t>
            </w:r>
          </w:p>
        </w:tc>
      </w:tr>
      <w:tr w:rsidR="007E77FB" w:rsidRPr="007E77FB" w14:paraId="3946D93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B92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06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F65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organic cyclic compound</w:t>
            </w:r>
          </w:p>
        </w:tc>
      </w:tr>
      <w:tr w:rsidR="007E77FB" w:rsidRPr="007E77FB" w14:paraId="6B5F279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7DF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5C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CE7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forebrain development</w:t>
            </w:r>
          </w:p>
        </w:tc>
      </w:tr>
      <w:tr w:rsidR="007E77FB" w:rsidRPr="007E77FB" w14:paraId="1B0B963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F64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E6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30D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calcium ion homeostasis</w:t>
            </w:r>
          </w:p>
        </w:tc>
      </w:tr>
      <w:tr w:rsidR="007E77FB" w:rsidRPr="007E77FB" w14:paraId="3D70396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E6CB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51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22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intracellular transport</w:t>
            </w:r>
          </w:p>
        </w:tc>
      </w:tr>
      <w:tr w:rsidR="007E77FB" w:rsidRPr="007E77FB" w14:paraId="16406ED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63F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64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434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binding</w:t>
            </w:r>
          </w:p>
        </w:tc>
      </w:tr>
      <w:tr w:rsidR="007E77FB" w:rsidRPr="007E77FB" w14:paraId="6EB34D8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95E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AB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733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catabolic process</w:t>
            </w:r>
          </w:p>
        </w:tc>
      </w:tr>
      <w:tr w:rsidR="007E77FB" w:rsidRPr="007E77FB" w14:paraId="793D904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1D8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E4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261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ion homeostasis</w:t>
            </w:r>
          </w:p>
        </w:tc>
      </w:tr>
      <w:tr w:rsidR="007E77FB" w:rsidRPr="007E77FB" w14:paraId="40D81D9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626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BF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08C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growth</w:t>
            </w:r>
          </w:p>
        </w:tc>
      </w:tr>
      <w:tr w:rsidR="007E77FB" w:rsidRPr="007E77FB" w14:paraId="675B4C6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3A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51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8C5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developmental process</w:t>
            </w:r>
          </w:p>
        </w:tc>
      </w:tr>
      <w:tr w:rsidR="007E77FB" w:rsidRPr="007E77FB" w14:paraId="1151B0F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00B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CB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224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localization to cell periphery</w:t>
            </w:r>
          </w:p>
        </w:tc>
      </w:tr>
      <w:tr w:rsidR="007E77FB" w:rsidRPr="007E77FB" w14:paraId="23CC399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B5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4F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093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proteasomal protein catabolic process</w:t>
            </w:r>
          </w:p>
        </w:tc>
      </w:tr>
      <w:tr w:rsidR="007E77FB" w:rsidRPr="007E77FB" w14:paraId="2807DD1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A07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F6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44A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binding</w:t>
            </w:r>
          </w:p>
        </w:tc>
      </w:tr>
      <w:tr w:rsidR="007E77FB" w:rsidRPr="007E77FB" w14:paraId="5AC28C35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881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CC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615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monoatomic ion transmembrane transport</w:t>
            </w:r>
          </w:p>
        </w:tc>
      </w:tr>
      <w:tr w:rsidR="007E77FB" w:rsidRPr="007E77FB" w14:paraId="041CC72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9AA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10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E02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phosphorus metabolic process</w:t>
            </w:r>
          </w:p>
        </w:tc>
      </w:tr>
      <w:tr w:rsidR="007E77FB" w:rsidRPr="007E77FB" w14:paraId="023E4F4E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208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BA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DDF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localization to plasma membrane</w:t>
            </w:r>
          </w:p>
        </w:tc>
      </w:tr>
      <w:tr w:rsidR="007E77FB" w:rsidRPr="007E77FB" w14:paraId="39166EC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502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1E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A9A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catabolic process</w:t>
            </w:r>
          </w:p>
        </w:tc>
      </w:tr>
      <w:tr w:rsidR="007E77FB" w:rsidRPr="007E77FB" w14:paraId="568FBDA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5C6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EB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15E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response to stress</w:t>
            </w:r>
          </w:p>
        </w:tc>
      </w:tr>
      <w:tr w:rsidR="007E77FB" w:rsidRPr="007E77FB" w14:paraId="38775F11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BE3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16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A18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proteasomal protein catabolic process</w:t>
            </w:r>
          </w:p>
        </w:tc>
      </w:tr>
      <w:tr w:rsidR="007E77FB" w:rsidRPr="007E77FB" w14:paraId="7EDB2D8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6F0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22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A0F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growth</w:t>
            </w:r>
          </w:p>
        </w:tc>
      </w:tr>
      <w:tr w:rsidR="007E77FB" w:rsidRPr="007E77FB" w14:paraId="6E3819D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FCD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89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059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binding</w:t>
            </w:r>
          </w:p>
        </w:tc>
      </w:tr>
      <w:tr w:rsidR="007E77FB" w:rsidRPr="007E77FB" w14:paraId="660197A3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3251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CC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B25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modification-dependent macromolecule catabolic process</w:t>
            </w:r>
          </w:p>
        </w:tc>
      </w:tr>
      <w:tr w:rsidR="007E77FB" w:rsidRPr="007E77FB" w14:paraId="74BA93A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344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49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3B9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chemical homeostasis</w:t>
            </w:r>
          </w:p>
        </w:tc>
      </w:tr>
      <w:tr w:rsidR="007E77FB" w:rsidRPr="007E77FB" w14:paraId="543F346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E4A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EC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1D3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acid biosynthetic process</w:t>
            </w:r>
          </w:p>
        </w:tc>
      </w:tr>
      <w:tr w:rsidR="007E77FB" w:rsidRPr="007E77FB" w14:paraId="126E3E0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A0F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81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AD6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bundle assembly</w:t>
            </w:r>
          </w:p>
        </w:tc>
      </w:tr>
      <w:tr w:rsidR="007E77FB" w:rsidRPr="007E77FB" w14:paraId="5E5D1E31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D58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59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156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intracellular protein transport</w:t>
            </w:r>
          </w:p>
        </w:tc>
      </w:tr>
      <w:tr w:rsidR="007E77FB" w:rsidRPr="007E77FB" w14:paraId="2F0AA47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C1E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34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13E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size</w:t>
            </w:r>
          </w:p>
        </w:tc>
      </w:tr>
      <w:tr w:rsidR="007E77FB" w:rsidRPr="007E77FB" w14:paraId="356BDEC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3FD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53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FA5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monoatomic ion homeostasis</w:t>
            </w:r>
          </w:p>
        </w:tc>
      </w:tr>
      <w:tr w:rsidR="007E77FB" w:rsidRPr="007E77FB" w14:paraId="71B9633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E97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BB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DA5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proteolysis</w:t>
            </w:r>
          </w:p>
        </w:tc>
      </w:tr>
      <w:tr w:rsidR="007E77FB" w:rsidRPr="007E77FB" w14:paraId="40103E4A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11E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8B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D1D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plasma membrane bounded cell projection assembly</w:t>
            </w:r>
          </w:p>
        </w:tc>
      </w:tr>
      <w:tr w:rsidR="007E77FB" w:rsidRPr="007E77FB" w14:paraId="5587270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271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31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064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developmental growth</w:t>
            </w:r>
          </w:p>
        </w:tc>
      </w:tr>
      <w:tr w:rsidR="007E77FB" w:rsidRPr="007E77FB" w14:paraId="79EDB909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0C6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6ED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7658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monoatomic cation transmembrane transport</w:t>
            </w:r>
          </w:p>
        </w:tc>
      </w:tr>
      <w:tr w:rsidR="007E77FB" w:rsidRPr="007E77FB" w14:paraId="34D74240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090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A59E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121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191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protein localization to membrane</w:t>
            </w:r>
          </w:p>
        </w:tc>
      </w:tr>
      <w:tr w:rsidR="007E77FB" w:rsidRPr="007E77FB" w14:paraId="47B924F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562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D1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386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synapse structure or activity</w:t>
            </w:r>
          </w:p>
        </w:tc>
      </w:tr>
      <w:tr w:rsidR="007E77FB" w:rsidRPr="007E77FB" w14:paraId="11916EA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B4A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80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A5C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polymerization</w:t>
            </w:r>
          </w:p>
        </w:tc>
      </w:tr>
      <w:tr w:rsidR="007E77FB" w:rsidRPr="007E77FB" w14:paraId="40C8035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FAE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16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490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secretion by cell</w:t>
            </w:r>
          </w:p>
        </w:tc>
      </w:tr>
      <w:tr w:rsidR="007E77FB" w:rsidRPr="007E77FB" w14:paraId="21556A4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625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14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4A7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oxidative stress</w:t>
            </w:r>
          </w:p>
        </w:tc>
      </w:tr>
      <w:tr w:rsidR="007E77FB" w:rsidRPr="007E77FB" w14:paraId="0A50CC6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B41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29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246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dendrite development</w:t>
            </w:r>
          </w:p>
        </w:tc>
      </w:tr>
      <w:tr w:rsidR="007E77FB" w:rsidRPr="007E77FB" w14:paraId="48BC3CF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E5C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D6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CE7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migration</w:t>
            </w:r>
          </w:p>
        </w:tc>
      </w:tr>
      <w:tr w:rsidR="007E77FB" w:rsidRPr="007E77FB" w14:paraId="0892147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B0D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E5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8A2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dendritic spine development</w:t>
            </w:r>
          </w:p>
        </w:tc>
      </w:tr>
      <w:tr w:rsidR="007E77FB" w:rsidRPr="007E77FB" w14:paraId="6EAE16C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891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FA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175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neuromuscular process</w:t>
            </w:r>
          </w:p>
        </w:tc>
      </w:tr>
      <w:tr w:rsidR="007E77FB" w:rsidRPr="007E77FB" w14:paraId="28B3598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D1AF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A9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D0A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nervous system development</w:t>
            </w:r>
          </w:p>
        </w:tc>
      </w:tr>
      <w:tr w:rsidR="007E77FB" w:rsidRPr="007E77FB" w14:paraId="73E6A68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E2C5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DE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DF1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receptor-mediated endocytosis</w:t>
            </w:r>
          </w:p>
        </w:tc>
      </w:tr>
      <w:tr w:rsidR="007E77FB" w:rsidRPr="007E77FB" w14:paraId="0FB8E8F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FFC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61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0C0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cytokinesis</w:t>
            </w:r>
          </w:p>
        </w:tc>
      </w:tr>
      <w:tr w:rsidR="007E77FB" w:rsidRPr="007E77FB" w14:paraId="1CF5007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D7D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C5E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2A3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vesicle localization</w:t>
            </w:r>
          </w:p>
        </w:tc>
      </w:tr>
      <w:tr w:rsidR="007E77FB" w:rsidRPr="007E77FB" w14:paraId="3D0988F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EE0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7B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0F8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behavior</w:t>
            </w:r>
          </w:p>
        </w:tc>
      </w:tr>
      <w:tr w:rsidR="007E77FB" w:rsidRPr="007E77FB" w14:paraId="74A91A8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74E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CE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761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hydrolase activity</w:t>
            </w:r>
          </w:p>
        </w:tc>
      </w:tr>
      <w:tr w:rsidR="007E77FB" w:rsidRPr="007E77FB" w14:paraId="0E24871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B72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60D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A35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NADH dehydrogenase complex assembly</w:t>
            </w:r>
          </w:p>
        </w:tc>
      </w:tr>
      <w:tr w:rsidR="007E77FB" w:rsidRPr="007E77FB" w14:paraId="0CC9EDC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E5E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F89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D6A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GTPase activity</w:t>
            </w:r>
          </w:p>
        </w:tc>
      </w:tr>
      <w:tr w:rsidR="007E77FB" w:rsidRPr="007E77FB" w14:paraId="4074AA18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410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28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369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neurotransmitter receptor internalization</w:t>
            </w:r>
          </w:p>
        </w:tc>
      </w:tr>
      <w:tr w:rsidR="007E77FB" w:rsidRPr="007E77FB" w14:paraId="40180B7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E40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E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FD0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neurotransmitter secretion</w:t>
            </w:r>
          </w:p>
        </w:tc>
      </w:tr>
      <w:tr w:rsidR="007E77FB" w:rsidRPr="007E77FB" w14:paraId="31F0987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BE1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3B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BB3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developmental cell growth</w:t>
            </w:r>
          </w:p>
        </w:tc>
      </w:tr>
      <w:tr w:rsidR="007E77FB" w:rsidRPr="007E77FB" w14:paraId="002DE2A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635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68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519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receptor-mediated endocytosis</w:t>
            </w:r>
          </w:p>
        </w:tc>
      </w:tr>
      <w:tr w:rsidR="007E77FB" w:rsidRPr="007E77FB" w14:paraId="551FCAC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C7F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F2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E8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cognition</w:t>
            </w:r>
          </w:p>
        </w:tc>
      </w:tr>
      <w:tr w:rsidR="007E77FB" w:rsidRPr="007E77FB" w14:paraId="2D253C3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2D6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DF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DA8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supramolecular fiber organization</w:t>
            </w:r>
          </w:p>
        </w:tc>
      </w:tr>
      <w:tr w:rsidR="007E77FB" w:rsidRPr="007E77FB" w14:paraId="5EACF919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3F9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9B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997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supramolecular fiber organization</w:t>
            </w:r>
          </w:p>
        </w:tc>
      </w:tr>
      <w:tr w:rsidR="007E77FB" w:rsidRPr="007E77FB" w14:paraId="3CB2357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D15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5B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114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docking involved in exocytosis</w:t>
            </w:r>
          </w:p>
        </w:tc>
      </w:tr>
      <w:tr w:rsidR="007E77FB" w:rsidRPr="007E77FB" w14:paraId="537DB21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AC1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4B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033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learning or memory</w:t>
            </w:r>
          </w:p>
        </w:tc>
      </w:tr>
      <w:tr w:rsidR="007E77FB" w:rsidRPr="007E77FB" w14:paraId="0F3C5E4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569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20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3C9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amide transport</w:t>
            </w:r>
          </w:p>
        </w:tc>
      </w:tr>
      <w:tr w:rsidR="007E77FB" w:rsidRPr="007E77FB" w14:paraId="1EC8712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90B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B6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6E1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learning</w:t>
            </w:r>
          </w:p>
        </w:tc>
      </w:tr>
      <w:tr w:rsidR="007E77FB" w:rsidRPr="007E77FB" w14:paraId="0ED22B6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927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07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F25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locomotory behavior</w:t>
            </w:r>
          </w:p>
        </w:tc>
      </w:tr>
      <w:tr w:rsidR="007E77FB" w:rsidRPr="007E77FB" w14:paraId="4EA0968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8ED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3B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016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docking</w:t>
            </w:r>
          </w:p>
        </w:tc>
      </w:tr>
      <w:tr w:rsidR="007E77FB" w:rsidRPr="007E77FB" w14:paraId="77695C3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B26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F4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C70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cytoskeleton organization</w:t>
            </w:r>
          </w:p>
        </w:tc>
      </w:tr>
      <w:tr w:rsidR="007E77FB" w:rsidRPr="007E77FB" w14:paraId="29157CC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3A0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8F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C56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component biogenesis</w:t>
            </w:r>
          </w:p>
        </w:tc>
      </w:tr>
      <w:tr w:rsidR="007E77FB" w:rsidRPr="007E77FB" w14:paraId="7D7ADB0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050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D5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483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growth</w:t>
            </w:r>
          </w:p>
        </w:tc>
      </w:tr>
      <w:tr w:rsidR="007E77FB" w:rsidRPr="007E77FB" w14:paraId="27C6C1B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173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E5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D8D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assembly</w:t>
            </w:r>
          </w:p>
        </w:tc>
      </w:tr>
      <w:tr w:rsidR="007E77FB" w:rsidRPr="007E77FB" w14:paraId="7F35C63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2A21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E6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4B2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dephosphorylation</w:t>
            </w:r>
          </w:p>
        </w:tc>
      </w:tr>
      <w:tr w:rsidR="007E77FB" w:rsidRPr="007E77FB" w14:paraId="58B9861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141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8D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4AC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shape</w:t>
            </w:r>
          </w:p>
        </w:tc>
      </w:tr>
      <w:tr w:rsidR="007E77FB" w:rsidRPr="007E77FB" w14:paraId="05F40A1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8E8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7A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04F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nucleus localization</w:t>
            </w:r>
          </w:p>
        </w:tc>
      </w:tr>
      <w:tr w:rsidR="007E77FB" w:rsidRPr="007E77FB" w14:paraId="54E84655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34F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6F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9E3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protein-containing complex assembly</w:t>
            </w:r>
          </w:p>
        </w:tc>
      </w:tr>
      <w:tr w:rsidR="007E77FB" w:rsidRPr="007E77FB" w14:paraId="146187E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F18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36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6A4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density organization</w:t>
            </w:r>
          </w:p>
        </w:tc>
      </w:tr>
      <w:tr w:rsidR="007E77FB" w:rsidRPr="007E77FB" w14:paraId="3F9BF88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7EC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67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B26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death</w:t>
            </w:r>
          </w:p>
        </w:tc>
      </w:tr>
      <w:tr w:rsidR="007E77FB" w:rsidRPr="007E77FB" w14:paraId="66BC406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95F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8E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D47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signal transduction</w:t>
            </w:r>
          </w:p>
        </w:tc>
      </w:tr>
      <w:tr w:rsidR="007E77FB" w:rsidRPr="007E77FB" w14:paraId="5AA8C8A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0C2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5E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A63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axo-dendritic transport</w:t>
            </w:r>
          </w:p>
        </w:tc>
      </w:tr>
      <w:tr w:rsidR="007E77FB" w:rsidRPr="007E77FB" w14:paraId="22F69CB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620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E8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594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growth</w:t>
            </w:r>
          </w:p>
        </w:tc>
      </w:tr>
      <w:tr w:rsidR="007E77FB" w:rsidRPr="007E77FB" w14:paraId="533BECC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65A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0B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826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protein localization to mitochondrion</w:t>
            </w:r>
          </w:p>
        </w:tc>
      </w:tr>
      <w:tr w:rsidR="007E77FB" w:rsidRPr="007E77FB" w14:paraId="25BA2FC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85E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884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E19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lipid metabolic process</w:t>
            </w:r>
          </w:p>
        </w:tc>
      </w:tr>
      <w:tr w:rsidR="007E77FB" w:rsidRPr="007E77FB" w14:paraId="73F1E52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83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B4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8D0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phenol-containing compound metabolic process</w:t>
            </w:r>
          </w:p>
        </w:tc>
      </w:tr>
      <w:tr w:rsidR="007E77FB" w:rsidRPr="007E77FB" w14:paraId="60F2CE1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FE0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34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E27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cytoplasmic translation</w:t>
            </w:r>
          </w:p>
        </w:tc>
      </w:tr>
      <w:tr w:rsidR="007E77FB" w:rsidRPr="007E77FB" w14:paraId="467DF17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8CD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7B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E7B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Ras protein signal transduction</w:t>
            </w:r>
          </w:p>
        </w:tc>
      </w:tr>
      <w:tr w:rsidR="007E77FB" w:rsidRPr="007E77FB" w14:paraId="561C1E6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4B0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01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1D0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cell-substrate junction organization</w:t>
            </w:r>
          </w:p>
        </w:tc>
      </w:tr>
      <w:tr w:rsidR="007E77FB" w:rsidRPr="007E77FB" w14:paraId="6403EA1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71E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25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0E6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intracellular signal transduction</w:t>
            </w:r>
          </w:p>
        </w:tc>
      </w:tr>
      <w:tr w:rsidR="007E77FB" w:rsidRPr="007E77FB" w14:paraId="0C05C33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750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1C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4A2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projection extension</w:t>
            </w:r>
          </w:p>
        </w:tc>
      </w:tr>
      <w:tr w:rsidR="007E77FB" w:rsidRPr="007E77FB" w14:paraId="491C243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E4E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14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CBF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length</w:t>
            </w:r>
          </w:p>
        </w:tc>
      </w:tr>
      <w:tr w:rsidR="007E77FB" w:rsidRPr="007E77FB" w14:paraId="7642651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51B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7F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030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response to stimulus</w:t>
            </w:r>
          </w:p>
        </w:tc>
      </w:tr>
      <w:tr w:rsidR="007E77FB" w:rsidRPr="007E77FB" w14:paraId="32F7E4A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DDA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5A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B8E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membrane docking</w:t>
            </w:r>
          </w:p>
        </w:tc>
      </w:tr>
      <w:tr w:rsidR="007E77FB" w:rsidRPr="007E77FB" w14:paraId="6D1AAF2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A8B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B1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141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Golgi to plasma membrane transport</w:t>
            </w:r>
          </w:p>
        </w:tc>
      </w:tr>
      <w:tr w:rsidR="007E77FB" w:rsidRPr="007E77FB" w14:paraId="25659C7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F7D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93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1C5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localization</w:t>
            </w:r>
          </w:p>
        </w:tc>
      </w:tr>
      <w:tr w:rsidR="007E77FB" w:rsidRPr="007E77FB" w14:paraId="61624FE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09A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84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2C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inorganic anion transmembrane transport</w:t>
            </w:r>
          </w:p>
        </w:tc>
      </w:tr>
      <w:tr w:rsidR="007E77FB" w:rsidRPr="007E77FB" w14:paraId="0E3D634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0842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6B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8D0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endocytosis</w:t>
            </w:r>
          </w:p>
        </w:tc>
      </w:tr>
      <w:tr w:rsidR="007E77FB" w:rsidRPr="007E77FB" w14:paraId="2252669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6EC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CD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24D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nitrogen compound</w:t>
            </w:r>
          </w:p>
        </w:tc>
      </w:tr>
      <w:tr w:rsidR="007E77FB" w:rsidRPr="007E77FB" w14:paraId="018F7AE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63D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8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4C2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hydrolase activity</w:t>
            </w:r>
          </w:p>
        </w:tc>
      </w:tr>
      <w:tr w:rsidR="007E77FB" w:rsidRPr="007E77FB" w14:paraId="32A6E8A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A59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0B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131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receptor internalization</w:t>
            </w:r>
          </w:p>
        </w:tc>
      </w:tr>
      <w:tr w:rsidR="007E77FB" w:rsidRPr="007E77FB" w14:paraId="624A094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847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5F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7EC1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nuclear migration</w:t>
            </w:r>
          </w:p>
        </w:tc>
      </w:tr>
      <w:tr w:rsidR="007E77FB" w:rsidRPr="007E77FB" w14:paraId="6526909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29C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14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E5C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Golgi vesicle transport</w:t>
            </w:r>
          </w:p>
        </w:tc>
      </w:tr>
      <w:tr w:rsidR="007E77FB" w:rsidRPr="007E77FB" w14:paraId="4FF1C79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6D7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30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82A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amine transport</w:t>
            </w:r>
          </w:p>
        </w:tc>
      </w:tr>
      <w:tr w:rsidR="007E77FB" w:rsidRPr="007E77FB" w14:paraId="28DBFB7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2BB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C1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BDD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cytoskeleton-dependent intracellular transport</w:t>
            </w:r>
          </w:p>
        </w:tc>
      </w:tr>
      <w:tr w:rsidR="007E77FB" w:rsidRPr="007E77FB" w14:paraId="000A14D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BB3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D8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520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polymerization or depolymerization</w:t>
            </w:r>
          </w:p>
        </w:tc>
      </w:tr>
      <w:tr w:rsidR="007E77FB" w:rsidRPr="007E77FB" w14:paraId="25789AC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EB7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ED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65E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calcium-ion regulated exocytosis</w:t>
            </w:r>
          </w:p>
        </w:tc>
      </w:tr>
      <w:tr w:rsidR="007E77FB" w:rsidRPr="007E77FB" w14:paraId="686AA3E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7AE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B9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89D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localization by membrane tethering</w:t>
            </w:r>
          </w:p>
        </w:tc>
      </w:tr>
      <w:tr w:rsidR="007E77FB" w:rsidRPr="007E77FB" w14:paraId="501B0A7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FAE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20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0CB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ameboidal</w:t>
            </w:r>
            <w:proofErr w:type="spellEnd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-type cell migration</w:t>
            </w:r>
          </w:p>
        </w:tc>
      </w:tr>
      <w:tr w:rsidR="007E77FB" w:rsidRPr="007E77FB" w14:paraId="25491B8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C97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51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C92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exocytosis</w:t>
            </w:r>
          </w:p>
        </w:tc>
      </w:tr>
      <w:tr w:rsidR="007E77FB" w:rsidRPr="007E77FB" w14:paraId="077EF68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3C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E7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455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exocytic process</w:t>
            </w:r>
          </w:p>
        </w:tc>
      </w:tr>
      <w:tr w:rsidR="007E77FB" w:rsidRPr="007E77FB" w14:paraId="1928F26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54A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65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5B3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endocytosis</w:t>
            </w:r>
          </w:p>
        </w:tc>
      </w:tr>
      <w:tr w:rsidR="007E77FB" w:rsidRPr="007E77FB" w14:paraId="4EFA145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79C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80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F1D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dendrite morphogenesis</w:t>
            </w:r>
          </w:p>
        </w:tc>
      </w:tr>
      <w:tr w:rsidR="007E77FB" w:rsidRPr="007E77FB" w14:paraId="28BA086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AB9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8F2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2F3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cation transport</w:t>
            </w:r>
          </w:p>
        </w:tc>
      </w:tr>
      <w:tr w:rsidR="007E77FB" w:rsidRPr="007E77FB" w14:paraId="7FE10A2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06B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18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F20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polymerization or depolymerization</w:t>
            </w:r>
          </w:p>
        </w:tc>
      </w:tr>
      <w:tr w:rsidR="007E77FB" w:rsidRPr="007E77FB" w14:paraId="231F40B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066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88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C3F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hydroxy compound metabolic process</w:t>
            </w:r>
          </w:p>
        </w:tc>
      </w:tr>
      <w:tr w:rsidR="007E77FB" w:rsidRPr="007E77FB" w14:paraId="1B540E3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393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9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CAC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metal ion transport</w:t>
            </w:r>
          </w:p>
        </w:tc>
      </w:tr>
      <w:tr w:rsidR="007E77FB" w:rsidRPr="007E77FB" w14:paraId="4FDF543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2A2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B9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840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exocytosis</w:t>
            </w:r>
          </w:p>
        </w:tc>
      </w:tr>
      <w:tr w:rsidR="007E77FB" w:rsidRPr="007E77FB" w14:paraId="3F2970E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EC7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8D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01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endomembrane system organization</w:t>
            </w:r>
          </w:p>
        </w:tc>
      </w:tr>
      <w:tr w:rsidR="007E77FB" w:rsidRPr="007E77FB" w14:paraId="7C3B94E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C3C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A5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C85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endocytosis</w:t>
            </w:r>
          </w:p>
        </w:tc>
      </w:tr>
      <w:tr w:rsidR="007E77FB" w:rsidRPr="007E77FB" w14:paraId="631C01F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BD1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89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E84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programmed cell death</w:t>
            </w:r>
          </w:p>
        </w:tc>
      </w:tr>
      <w:tr w:rsidR="007E77FB" w:rsidRPr="007E77FB" w14:paraId="00C0EB0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491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8F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EE7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cytoskeleton organization</w:t>
            </w:r>
          </w:p>
        </w:tc>
      </w:tr>
      <w:tr w:rsidR="007E77FB" w:rsidRPr="007E77FB" w14:paraId="316DCD9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63B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C8E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5DE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specialization organization</w:t>
            </w:r>
          </w:p>
        </w:tc>
      </w:tr>
      <w:tr w:rsidR="007E77FB" w:rsidRPr="007E77FB" w14:paraId="7ACE4E5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4C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0C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076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microtubule-based process</w:t>
            </w:r>
          </w:p>
        </w:tc>
      </w:tr>
      <w:tr w:rsidR="007E77FB" w:rsidRPr="007E77FB" w14:paraId="554B8AE2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0CD4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FC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6EB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nervous system development</w:t>
            </w:r>
          </w:p>
        </w:tc>
      </w:tr>
      <w:tr w:rsidR="007E77FB" w:rsidRPr="007E77FB" w14:paraId="769ECB0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BED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81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C35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locomotion</w:t>
            </w:r>
          </w:p>
        </w:tc>
      </w:tr>
      <w:tr w:rsidR="007E77FB" w:rsidRPr="007E77FB" w14:paraId="1F346DC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024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F7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F09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inner mitochondrial membrane organization</w:t>
            </w:r>
          </w:p>
        </w:tc>
      </w:tr>
      <w:tr w:rsidR="007E77FB" w:rsidRPr="007E77FB" w14:paraId="4DFC934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50D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81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E94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organization</w:t>
            </w:r>
          </w:p>
        </w:tc>
      </w:tr>
      <w:tr w:rsidR="007E77FB" w:rsidRPr="007E77FB" w14:paraId="422EC68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A2E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86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DC5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regulated exocytosis</w:t>
            </w:r>
          </w:p>
        </w:tc>
      </w:tr>
      <w:tr w:rsidR="007E77FB" w:rsidRPr="007E77FB" w14:paraId="034CCB3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2C2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99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81C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signaling</w:t>
            </w:r>
          </w:p>
        </w:tc>
      </w:tr>
      <w:tr w:rsidR="007E77FB" w:rsidRPr="007E77FB" w14:paraId="1D3D5C8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D67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4E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102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recycling</w:t>
            </w:r>
          </w:p>
        </w:tc>
      </w:tr>
      <w:tr w:rsidR="007E77FB" w:rsidRPr="007E77FB" w14:paraId="1C29D0C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37B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99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892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synapse organization</w:t>
            </w:r>
          </w:p>
        </w:tc>
      </w:tr>
      <w:tr w:rsidR="007E77FB" w:rsidRPr="007E77FB" w14:paraId="13B7D4B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C5C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A4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F2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organization</w:t>
            </w:r>
          </w:p>
        </w:tc>
      </w:tr>
      <w:tr w:rsidR="007E77FB" w:rsidRPr="007E77FB" w14:paraId="2255D76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82F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6B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503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vesicle-mediated transport to the plasma membrane</w:t>
            </w:r>
          </w:p>
        </w:tc>
      </w:tr>
      <w:tr w:rsidR="007E77FB" w:rsidRPr="007E77FB" w14:paraId="36C0755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629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6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D33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maintenance</w:t>
            </w:r>
          </w:p>
        </w:tc>
      </w:tr>
      <w:tr w:rsidR="007E77FB" w:rsidRPr="007E77FB" w14:paraId="3091C32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304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06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584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transport</w:t>
            </w:r>
          </w:p>
        </w:tc>
      </w:tr>
      <w:tr w:rsidR="007E77FB" w:rsidRPr="007E77FB" w14:paraId="1FDC196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801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2D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D81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neurotransmitter transport</w:t>
            </w:r>
          </w:p>
        </w:tc>
      </w:tr>
      <w:tr w:rsidR="007E77FB" w:rsidRPr="007E77FB" w14:paraId="7DB6BCD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866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F4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8B1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polymerization</w:t>
            </w:r>
          </w:p>
        </w:tc>
      </w:tr>
      <w:tr w:rsidR="007E77FB" w:rsidRPr="007E77FB" w14:paraId="52FAA51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6FA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E9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1BC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neurotransmitter levels</w:t>
            </w:r>
          </w:p>
        </w:tc>
      </w:tr>
      <w:tr w:rsidR="007E77FB" w:rsidRPr="007E77FB" w14:paraId="68B8C6D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B5A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E0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CC8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GTPase mediated signal transduction</w:t>
            </w:r>
          </w:p>
        </w:tc>
      </w:tr>
      <w:tr w:rsidR="007E77FB" w:rsidRPr="007E77FB" w14:paraId="4E71817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1DC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7B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965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developmental growth involved in morphogenesis</w:t>
            </w:r>
          </w:p>
        </w:tc>
      </w:tr>
      <w:tr w:rsidR="007E77FB" w:rsidRPr="007E77FB" w14:paraId="4813856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16B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9E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8EE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polymerization</w:t>
            </w:r>
          </w:p>
        </w:tc>
      </w:tr>
      <w:tr w:rsidR="007E77FB" w:rsidRPr="007E77FB" w14:paraId="6E8C355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1FB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40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2A3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junction assembly</w:t>
            </w:r>
          </w:p>
        </w:tc>
      </w:tr>
      <w:tr w:rsidR="007E77FB" w:rsidRPr="007E77FB" w14:paraId="7A391CA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74B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D6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A50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endocytosis</w:t>
            </w:r>
          </w:p>
        </w:tc>
      </w:tr>
      <w:tr w:rsidR="007E77FB" w:rsidRPr="007E77FB" w14:paraId="506D331A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E49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26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3C8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respiratory chain complex I assembly</w:t>
            </w:r>
          </w:p>
        </w:tc>
      </w:tr>
      <w:tr w:rsidR="007E77FB" w:rsidRPr="007E77FB" w14:paraId="4D18D6E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E59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0F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E85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dendrite development</w:t>
            </w:r>
          </w:p>
        </w:tc>
      </w:tr>
      <w:tr w:rsidR="007E77FB" w:rsidRPr="007E77FB" w14:paraId="153964B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6D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8A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05C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filament-based process</w:t>
            </w:r>
          </w:p>
        </w:tc>
      </w:tr>
      <w:tr w:rsidR="007E77FB" w:rsidRPr="007E77FB" w14:paraId="6FF1281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95C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78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66B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organelle localization</w:t>
            </w:r>
          </w:p>
        </w:tc>
      </w:tr>
      <w:tr w:rsidR="007E77FB" w:rsidRPr="007E77FB" w14:paraId="2A3AF56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D11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B0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81A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targeting</w:t>
            </w:r>
          </w:p>
        </w:tc>
      </w:tr>
      <w:tr w:rsidR="007E77FB" w:rsidRPr="007E77FB" w14:paraId="7FAA19E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4A8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0E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F32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transport along microtubule</w:t>
            </w:r>
          </w:p>
        </w:tc>
      </w:tr>
      <w:tr w:rsidR="007E77FB" w:rsidRPr="007E77FB" w14:paraId="1047B3A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184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D4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2A5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budding from membrane</w:t>
            </w:r>
          </w:p>
        </w:tc>
      </w:tr>
      <w:tr w:rsidR="007E77FB" w:rsidRPr="007E77FB" w14:paraId="04ABCB7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2E1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7C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E92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GTPase activity</w:t>
            </w:r>
          </w:p>
        </w:tc>
      </w:tr>
      <w:tr w:rsidR="007E77FB" w:rsidRPr="007E77FB" w14:paraId="14231A4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91E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03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527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migration</w:t>
            </w:r>
          </w:p>
        </w:tc>
      </w:tr>
      <w:tr w:rsidR="007E77FB" w:rsidRPr="007E77FB" w14:paraId="7A47E41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428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69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513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insulin</w:t>
            </w:r>
          </w:p>
        </w:tc>
      </w:tr>
      <w:tr w:rsidR="007E77FB" w:rsidRPr="007E77FB" w14:paraId="093EDE2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557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A9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244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signal release from synapse</w:t>
            </w:r>
          </w:p>
        </w:tc>
      </w:tr>
      <w:tr w:rsidR="007E77FB" w:rsidRPr="007E77FB" w14:paraId="3394563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E45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5C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AEF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microtubule-based transport</w:t>
            </w:r>
          </w:p>
        </w:tc>
      </w:tr>
      <w:tr w:rsidR="007E77FB" w:rsidRPr="007E77FB" w14:paraId="614C9CE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BFE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21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AE9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organonitrogen compound</w:t>
            </w:r>
          </w:p>
        </w:tc>
      </w:tr>
      <w:tr w:rsidR="007E77FB" w:rsidRPr="007E77FB" w14:paraId="1EA8701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B73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AC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716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post-Golgi vesicle-mediated transport</w:t>
            </w:r>
          </w:p>
        </w:tc>
      </w:tr>
      <w:tr w:rsidR="007E77FB" w:rsidRPr="007E77FB" w14:paraId="112584B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FF6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FF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379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 communication</w:t>
            </w:r>
          </w:p>
        </w:tc>
      </w:tr>
      <w:tr w:rsidR="007E77FB" w:rsidRPr="007E77FB" w14:paraId="747530F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164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C4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5ED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apoptotic process</w:t>
            </w:r>
          </w:p>
        </w:tc>
      </w:tr>
      <w:tr w:rsidR="007E77FB" w:rsidRPr="007E77FB" w14:paraId="1E4335FF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3DF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C9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770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supramolecular fiber organization</w:t>
            </w:r>
          </w:p>
        </w:tc>
      </w:tr>
      <w:tr w:rsidR="007E77FB" w:rsidRPr="007E77FB" w14:paraId="4EC6AA30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B36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Protract F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956B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25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618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translation</w:t>
            </w:r>
          </w:p>
        </w:tc>
      </w:tr>
      <w:tr w:rsidR="007E77FB" w:rsidRPr="007E77FB" w14:paraId="0537030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BE3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27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9A5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cycle</w:t>
            </w:r>
          </w:p>
        </w:tc>
      </w:tr>
      <w:tr w:rsidR="007E77FB" w:rsidRPr="007E77FB" w14:paraId="4A5F3F1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BB0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CE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CB2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cycle process</w:t>
            </w:r>
          </w:p>
        </w:tc>
      </w:tr>
      <w:tr w:rsidR="007E77FB" w:rsidRPr="007E77FB" w14:paraId="08A9301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3F7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23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C88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amide biosynthetic process</w:t>
            </w:r>
          </w:p>
        </w:tc>
      </w:tr>
      <w:tr w:rsidR="007E77FB" w:rsidRPr="007E77FB" w14:paraId="3B67353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783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03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7FA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secretion</w:t>
            </w:r>
          </w:p>
        </w:tc>
      </w:tr>
      <w:tr w:rsidR="007E77FB" w:rsidRPr="007E77FB" w14:paraId="4F90C35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1CF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15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375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mitotic cell cycle</w:t>
            </w:r>
          </w:p>
        </w:tc>
      </w:tr>
      <w:tr w:rsidR="007E77FB" w:rsidRPr="007E77FB" w14:paraId="27EC122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3EF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92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A0F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aerobic electron transport chain</w:t>
            </w:r>
          </w:p>
        </w:tc>
      </w:tr>
      <w:tr w:rsidR="007E77FB" w:rsidRPr="007E77FB" w14:paraId="632EDC9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E3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89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034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cytoskeleton organization</w:t>
            </w:r>
          </w:p>
        </w:tc>
      </w:tr>
      <w:tr w:rsidR="007E77FB" w:rsidRPr="007E77FB" w14:paraId="3DD9BDC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288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D7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25D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acetylcholine</w:t>
            </w:r>
          </w:p>
        </w:tc>
      </w:tr>
      <w:tr w:rsidR="007E77FB" w:rsidRPr="007E77FB" w14:paraId="734AD2A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2A1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A8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281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actin cytoskeleton organization</w:t>
            </w:r>
          </w:p>
        </w:tc>
      </w:tr>
      <w:tr w:rsidR="007E77FB" w:rsidRPr="007E77FB" w14:paraId="19FDEA4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0B6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7D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F55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mitotic cell cycle process</w:t>
            </w:r>
          </w:p>
        </w:tc>
      </w:tr>
      <w:tr w:rsidR="007E77FB" w:rsidRPr="007E77FB" w14:paraId="51C48DA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250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33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6AF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ATP biosynthetic process</w:t>
            </w:r>
          </w:p>
        </w:tc>
      </w:tr>
      <w:tr w:rsidR="007E77FB" w:rsidRPr="007E77FB" w14:paraId="69CC635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B64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05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8A7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acetylcholine receptor signaling pathway</w:t>
            </w:r>
          </w:p>
        </w:tc>
      </w:tr>
      <w:tr w:rsidR="007E77FB" w:rsidRPr="007E77FB" w14:paraId="7FCC693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CA2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57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146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salt</w:t>
            </w:r>
          </w:p>
        </w:tc>
      </w:tr>
      <w:tr w:rsidR="007E77FB" w:rsidRPr="007E77FB" w14:paraId="5492E50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E3E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79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6D5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salt</w:t>
            </w:r>
          </w:p>
        </w:tc>
      </w:tr>
      <w:tr w:rsidR="007E77FB" w:rsidRPr="007E77FB" w14:paraId="50BEF32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A2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46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3EB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developmental growth</w:t>
            </w:r>
          </w:p>
        </w:tc>
      </w:tr>
      <w:tr w:rsidR="007E77FB" w:rsidRPr="007E77FB" w14:paraId="1EF235C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437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8E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53F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hindbrain development</w:t>
            </w:r>
          </w:p>
        </w:tc>
      </w:tr>
      <w:tr w:rsidR="007E77FB" w:rsidRPr="007E77FB" w14:paraId="4B93FCF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657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EB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8C9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 protein-coupled acetylcholine receptor signaling pathway</w:t>
            </w:r>
          </w:p>
        </w:tc>
      </w:tr>
      <w:tr w:rsidR="007E77FB" w:rsidRPr="007E77FB" w14:paraId="127DA11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D5E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51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1EB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carboxylic acid catabolic process</w:t>
            </w:r>
          </w:p>
        </w:tc>
      </w:tr>
      <w:tr w:rsidR="007E77FB" w:rsidRPr="007E77FB" w14:paraId="60E8DC5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959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B4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72F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cycle phase transition</w:t>
            </w:r>
          </w:p>
        </w:tc>
      </w:tr>
      <w:tr w:rsidR="007E77FB" w:rsidRPr="007E77FB" w14:paraId="2D1C48A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9C9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24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C80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acid catabolic process</w:t>
            </w:r>
          </w:p>
        </w:tc>
      </w:tr>
      <w:tr w:rsidR="007E77FB" w:rsidRPr="007E77FB" w14:paraId="050D2D4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D1B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3AE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F2E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 migration</w:t>
            </w:r>
          </w:p>
        </w:tc>
      </w:tr>
      <w:tr w:rsidR="007E77FB" w:rsidRPr="007E77FB" w14:paraId="3647A13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EDE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29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673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metal ion</w:t>
            </w:r>
          </w:p>
        </w:tc>
      </w:tr>
      <w:tr w:rsidR="007E77FB" w:rsidRPr="007E77FB" w14:paraId="2315DFC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1AF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06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36D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acetylcholine</w:t>
            </w:r>
          </w:p>
        </w:tc>
      </w:tr>
      <w:tr w:rsidR="007E77FB" w:rsidRPr="007E77FB" w14:paraId="0E1856B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783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4E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80E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molecule catabolic process</w:t>
            </w:r>
          </w:p>
        </w:tc>
      </w:tr>
      <w:tr w:rsidR="007E77FB" w:rsidRPr="007E77FB" w14:paraId="62C33B3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39F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40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AF5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</w:tr>
      <w:tr w:rsidR="007E77FB" w:rsidRPr="007E77FB" w14:paraId="411311C5" w14:textId="77777777" w:rsidTr="007E77FB">
        <w:trPr>
          <w:trHeight w:val="320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6C36553" w14:textId="77777777" w:rsidR="007E77FB" w:rsidRPr="007E77FB" w:rsidRDefault="007E77FB" w:rsidP="007E77F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14:ligatures w14:val="none"/>
              </w:rPr>
              <w:t>DMS</w:t>
            </w:r>
          </w:p>
        </w:tc>
      </w:tr>
      <w:tr w:rsidR="007E77FB" w:rsidRPr="007E77FB" w14:paraId="74DB7A7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D8C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Names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2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total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23A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elements</w:t>
            </w:r>
          </w:p>
        </w:tc>
      </w:tr>
      <w:tr w:rsidR="007E77FB" w:rsidRPr="007E77FB" w14:paraId="0AB5E786" w14:textId="77777777" w:rsidTr="007E77FB">
        <w:trPr>
          <w:trHeight w:val="10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525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Acute M Protract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5CFD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81E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non-membrane-bounded organelle assembly</w:t>
            </w:r>
          </w:p>
        </w:tc>
      </w:tr>
      <w:tr w:rsidR="007E77FB" w:rsidRPr="007E77FB" w14:paraId="2CC33BA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FB9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Acute M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ACBA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23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C40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cellular component organization</w:t>
            </w:r>
          </w:p>
        </w:tc>
      </w:tr>
      <w:tr w:rsidR="007E77FB" w:rsidRPr="007E77FB" w14:paraId="3C0F315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539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AC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AB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DNA metabolic process</w:t>
            </w:r>
          </w:p>
        </w:tc>
      </w:tr>
      <w:tr w:rsidR="007E77FB" w:rsidRPr="007E77FB" w14:paraId="73CFF74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5A6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EE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ECD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dendrite development</w:t>
            </w:r>
          </w:p>
        </w:tc>
      </w:tr>
      <w:tr w:rsidR="007E77FB" w:rsidRPr="007E77FB" w14:paraId="68632C4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F52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C9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93E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cycle process</w:t>
            </w:r>
          </w:p>
        </w:tc>
      </w:tr>
      <w:tr w:rsidR="007E77FB" w:rsidRPr="007E77FB" w14:paraId="76836D4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650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74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D38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cytoskeleton organization</w:t>
            </w:r>
          </w:p>
        </w:tc>
      </w:tr>
      <w:tr w:rsidR="007E77FB" w:rsidRPr="007E77FB" w14:paraId="68C2029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349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17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574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microtubule cytoskeleton organization</w:t>
            </w:r>
          </w:p>
        </w:tc>
      </w:tr>
      <w:tr w:rsidR="007E77FB" w:rsidRPr="007E77FB" w14:paraId="10EBCFB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ABB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99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F78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supramolecular fiber organization</w:t>
            </w:r>
          </w:p>
        </w:tc>
      </w:tr>
      <w:tr w:rsidR="007E77FB" w:rsidRPr="007E77FB" w14:paraId="6AF7E19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CD4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2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FFA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DNA metabolic process</w:t>
            </w:r>
          </w:p>
        </w:tc>
      </w:tr>
      <w:tr w:rsidR="007E77FB" w:rsidRPr="007E77FB" w14:paraId="03E0EF3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5B6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57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E1D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cytoskeleton organization</w:t>
            </w:r>
          </w:p>
        </w:tc>
      </w:tr>
      <w:tr w:rsidR="007E77FB" w:rsidRPr="007E77FB" w14:paraId="3035996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5B2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8D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451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component biogenesis</w:t>
            </w:r>
          </w:p>
        </w:tc>
      </w:tr>
      <w:tr w:rsidR="007E77FB" w:rsidRPr="007E77FB" w14:paraId="3E26F56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BB4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4A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BE2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assembly</w:t>
            </w:r>
          </w:p>
        </w:tc>
      </w:tr>
      <w:tr w:rsidR="007E77FB" w:rsidRPr="007E77FB" w14:paraId="425FCC4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080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D4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3D5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organelle assembly</w:t>
            </w:r>
          </w:p>
        </w:tc>
      </w:tr>
      <w:tr w:rsidR="007E77FB" w:rsidRPr="007E77FB" w14:paraId="397679F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DA3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23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0DF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protein-containing complex assembly</w:t>
            </w:r>
          </w:p>
        </w:tc>
      </w:tr>
      <w:tr w:rsidR="007E77FB" w:rsidRPr="007E77FB" w14:paraId="1EE4535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1BE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DE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64C2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mitotic cell cycle</w:t>
            </w:r>
          </w:p>
        </w:tc>
      </w:tr>
      <w:tr w:rsidR="007E77FB" w:rsidRPr="007E77FB" w14:paraId="7BF6879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D8B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A4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490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mitotic cell cycle process</w:t>
            </w:r>
          </w:p>
        </w:tc>
      </w:tr>
      <w:tr w:rsidR="007E77FB" w:rsidRPr="007E77FB" w14:paraId="228816B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D13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FB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277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cellular component organization</w:t>
            </w:r>
          </w:p>
        </w:tc>
      </w:tr>
      <w:tr w:rsidR="007E77FB" w:rsidRPr="007E77FB" w14:paraId="1481051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B94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7F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183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organelle organization</w:t>
            </w:r>
          </w:p>
        </w:tc>
      </w:tr>
      <w:tr w:rsidR="007E77FB" w:rsidRPr="007E77FB" w14:paraId="09510EB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DBD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C4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FE9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organelle</w:t>
            </w:r>
          </w:p>
        </w:tc>
      </w:tr>
      <w:tr w:rsidR="007E77FB" w:rsidRPr="007E77FB" w14:paraId="7DF0D44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D3E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F4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CC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microtubule-based process</w:t>
            </w:r>
          </w:p>
        </w:tc>
      </w:tr>
      <w:tr w:rsidR="007E77FB" w:rsidRPr="007E77FB" w14:paraId="2396892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BB1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5D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C3F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organelle organization</w:t>
            </w:r>
          </w:p>
        </w:tc>
      </w:tr>
      <w:tr w:rsidR="007E77FB" w:rsidRPr="007E77FB" w14:paraId="64E0542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87E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0B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C4F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polymerization</w:t>
            </w:r>
          </w:p>
        </w:tc>
      </w:tr>
      <w:tr w:rsidR="007E77FB" w:rsidRPr="007E77FB" w14:paraId="4529286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872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4D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9D7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 cytoskeleton organization</w:t>
            </w:r>
          </w:p>
        </w:tc>
      </w:tr>
      <w:tr w:rsidR="007E77FB" w:rsidRPr="007E77FB" w14:paraId="508B384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073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4B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5DB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neurogenesis</w:t>
            </w:r>
          </w:p>
        </w:tc>
      </w:tr>
      <w:tr w:rsidR="007E77FB" w:rsidRPr="007E77FB" w14:paraId="0BE21993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A8F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Acute M Protract F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32D5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26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CE5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biosynthetic process</w:t>
            </w:r>
          </w:p>
        </w:tc>
      </w:tr>
      <w:tr w:rsidR="007E77FB" w:rsidRPr="007E77FB" w14:paraId="250117D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BC5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8D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774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transport</w:t>
            </w:r>
          </w:p>
        </w:tc>
      </w:tr>
      <w:tr w:rsidR="007E77FB" w:rsidRPr="007E77FB" w14:paraId="6A0A262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BD0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9E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990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ribosomal small subunit biogenesis</w:t>
            </w:r>
          </w:p>
        </w:tc>
      </w:tr>
      <w:tr w:rsidR="007E77FB" w:rsidRPr="007E77FB" w14:paraId="72C7715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710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65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58A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membrane organization</w:t>
            </w:r>
          </w:p>
        </w:tc>
      </w:tr>
      <w:tr w:rsidR="007E77FB" w:rsidRPr="007E77FB" w14:paraId="1ACFFBA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491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411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EB1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rRNA processing</w:t>
            </w:r>
          </w:p>
        </w:tc>
      </w:tr>
      <w:tr w:rsidR="007E77FB" w:rsidRPr="007E77FB" w14:paraId="2F0D6DC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68D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E6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E9C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amide biosynthetic process</w:t>
            </w:r>
          </w:p>
        </w:tc>
      </w:tr>
      <w:tr w:rsidR="007E77FB" w:rsidRPr="007E77FB" w14:paraId="09C75FE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9A1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DB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B2F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ribosome biogenesis</w:t>
            </w:r>
          </w:p>
        </w:tc>
      </w:tr>
      <w:tr w:rsidR="007E77FB" w:rsidRPr="007E77FB" w14:paraId="7AA73C2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641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F5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027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protein localization</w:t>
            </w:r>
          </w:p>
        </w:tc>
      </w:tr>
      <w:tr w:rsidR="007E77FB" w:rsidRPr="007E77FB" w14:paraId="32401D2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B6C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81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C87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 metabolic process</w:t>
            </w:r>
          </w:p>
        </w:tc>
      </w:tr>
      <w:tr w:rsidR="007E77FB" w:rsidRPr="007E77FB" w14:paraId="2DB9222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E6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A5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9ED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docking involved in exocytosis</w:t>
            </w:r>
          </w:p>
        </w:tc>
      </w:tr>
      <w:tr w:rsidR="007E77FB" w:rsidRPr="007E77FB" w14:paraId="382BC8C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076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81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34C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ncRNA metabolic process</w:t>
            </w:r>
          </w:p>
        </w:tc>
      </w:tr>
      <w:tr w:rsidR="007E77FB" w:rsidRPr="007E77FB" w14:paraId="0FD71AE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296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3B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630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cytoplasmic translation</w:t>
            </w:r>
          </w:p>
        </w:tc>
      </w:tr>
      <w:tr w:rsidR="007E77FB" w:rsidRPr="007E77FB" w14:paraId="49FA525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085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5C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816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organonitrogen compound biosynthetic process</w:t>
            </w:r>
          </w:p>
        </w:tc>
      </w:tr>
      <w:tr w:rsidR="007E77FB" w:rsidRPr="007E77FB" w14:paraId="566DE54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EA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B5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67D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transport</w:t>
            </w:r>
          </w:p>
        </w:tc>
      </w:tr>
      <w:tr w:rsidR="007E77FB" w:rsidRPr="007E77FB" w14:paraId="022327A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278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D1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3D7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translation</w:t>
            </w:r>
          </w:p>
        </w:tc>
      </w:tr>
      <w:tr w:rsidR="007E77FB" w:rsidRPr="007E77FB" w14:paraId="128EBC9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401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77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72D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vesicle-mediated transport</w:t>
            </w:r>
          </w:p>
        </w:tc>
      </w:tr>
      <w:tr w:rsidR="007E77FB" w:rsidRPr="007E77FB" w14:paraId="5F4B23B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639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26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EA9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metabolic process</w:t>
            </w:r>
          </w:p>
        </w:tc>
      </w:tr>
      <w:tr w:rsidR="007E77FB" w:rsidRPr="007E77FB" w14:paraId="7E6D6C7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614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7C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CF8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tethering involved in exocytosis</w:t>
            </w:r>
          </w:p>
        </w:tc>
      </w:tr>
      <w:tr w:rsidR="007E77FB" w:rsidRPr="007E77FB" w14:paraId="4F86A28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662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EE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7D4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transport</w:t>
            </w:r>
          </w:p>
        </w:tc>
      </w:tr>
      <w:tr w:rsidR="007E77FB" w:rsidRPr="007E77FB" w14:paraId="162C8A7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5D8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EB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0C4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protein transport</w:t>
            </w:r>
          </w:p>
        </w:tc>
      </w:tr>
      <w:tr w:rsidR="007E77FB" w:rsidRPr="007E77FB" w14:paraId="39E9DC6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92D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D0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9E6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disassembly</w:t>
            </w:r>
          </w:p>
        </w:tc>
      </w:tr>
      <w:tr w:rsidR="007E77FB" w:rsidRPr="007E77FB" w14:paraId="0ADB7A8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86D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CE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AD2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translation at </w:t>
            </w: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postsynapse</w:t>
            </w:r>
            <w:proofErr w:type="spellEnd"/>
          </w:p>
        </w:tc>
      </w:tr>
      <w:tr w:rsidR="007E77FB" w:rsidRPr="007E77FB" w14:paraId="4BB0227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886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87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C40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rRNA metabolic process</w:t>
            </w:r>
          </w:p>
        </w:tc>
      </w:tr>
      <w:tr w:rsidR="007E77FB" w:rsidRPr="007E77FB" w14:paraId="5C76838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614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F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1AE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translation at </w:t>
            </w: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presynapse</w:t>
            </w:r>
            <w:proofErr w:type="spellEnd"/>
          </w:p>
        </w:tc>
      </w:tr>
      <w:tr w:rsidR="007E77FB" w:rsidRPr="007E77FB" w14:paraId="0D330EB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0AE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09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13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amide metabolic process</w:t>
            </w:r>
          </w:p>
        </w:tc>
      </w:tr>
      <w:tr w:rsidR="007E77FB" w:rsidRPr="007E77FB" w14:paraId="407CB01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888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FB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9F7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translation at synapse</w:t>
            </w:r>
          </w:p>
        </w:tc>
      </w:tr>
      <w:tr w:rsidR="007E77FB" w:rsidRPr="007E77FB" w14:paraId="645FBA70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C89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M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35FB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CD6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microtubule polymerization</w:t>
            </w:r>
          </w:p>
        </w:tc>
      </w:tr>
      <w:tr w:rsidR="007E77FB" w:rsidRPr="007E77FB" w14:paraId="2014AAE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04C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E7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C68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synaptic plasticity</w:t>
            </w:r>
          </w:p>
        </w:tc>
      </w:tr>
      <w:tr w:rsidR="007E77FB" w:rsidRPr="007E77FB" w14:paraId="32B29FF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DE0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19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44A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cycle process</w:t>
            </w:r>
          </w:p>
        </w:tc>
      </w:tr>
      <w:tr w:rsidR="007E77FB" w:rsidRPr="007E77FB" w14:paraId="5D96141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F0E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EE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8E4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protein-DNA complex organization</w:t>
            </w:r>
          </w:p>
        </w:tc>
      </w:tr>
      <w:tr w:rsidR="007E77FB" w:rsidRPr="007E77FB" w14:paraId="3C18E83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CD7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5F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8D3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chromatin remodeling</w:t>
            </w:r>
          </w:p>
        </w:tc>
      </w:tr>
      <w:tr w:rsidR="007E77FB" w:rsidRPr="007E77FB" w14:paraId="088E30A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1BA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90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890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 polymerization</w:t>
            </w:r>
          </w:p>
        </w:tc>
      </w:tr>
      <w:tr w:rsidR="007E77FB" w:rsidRPr="007E77FB" w14:paraId="40B5335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D81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E7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C7F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density organization</w:t>
            </w:r>
          </w:p>
        </w:tc>
      </w:tr>
      <w:tr w:rsidR="007E77FB" w:rsidRPr="007E77FB" w14:paraId="07C717C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010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8A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B14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chromatin organization</w:t>
            </w:r>
          </w:p>
        </w:tc>
      </w:tr>
      <w:tr w:rsidR="007E77FB" w:rsidRPr="007E77FB" w14:paraId="0EAB642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6F9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E7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318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microtubule-based process</w:t>
            </w:r>
          </w:p>
        </w:tc>
      </w:tr>
      <w:tr w:rsidR="007E77FB" w:rsidRPr="007E77FB" w14:paraId="244564C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E64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C0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EBD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nucleosome organization</w:t>
            </w:r>
          </w:p>
        </w:tc>
      </w:tr>
      <w:tr w:rsidR="007E77FB" w:rsidRPr="007E77FB" w14:paraId="235C206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6DA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85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E3C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polymerization</w:t>
            </w:r>
          </w:p>
        </w:tc>
      </w:tr>
      <w:tr w:rsidR="007E77FB" w:rsidRPr="007E77FB" w14:paraId="0B3C6B0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40D2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3C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A8D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specialization organization</w:t>
            </w:r>
          </w:p>
        </w:tc>
      </w:tr>
      <w:tr w:rsidR="007E77FB" w:rsidRPr="007E77FB" w14:paraId="0B223BF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245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8F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7F9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growth</w:t>
            </w:r>
          </w:p>
        </w:tc>
      </w:tr>
      <w:tr w:rsidR="007E77FB" w:rsidRPr="007E77FB" w14:paraId="65CE36D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4201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01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B26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synaptic transmission</w:t>
            </w:r>
          </w:p>
        </w:tc>
      </w:tr>
      <w:tr w:rsidR="007E77FB" w:rsidRPr="007E77FB" w14:paraId="4292654E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B82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DD0D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916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microtubule polymerization or depolymerization</w:t>
            </w:r>
          </w:p>
        </w:tc>
      </w:tr>
      <w:tr w:rsidR="007E77FB" w:rsidRPr="007E77FB" w14:paraId="378C111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52B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3A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6C9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chromosome organization</w:t>
            </w:r>
          </w:p>
        </w:tc>
      </w:tr>
      <w:tr w:rsidR="007E77FB" w:rsidRPr="007E77FB" w14:paraId="2994BE2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8E5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2A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A7F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 polymerization or depolymerization</w:t>
            </w:r>
          </w:p>
        </w:tc>
      </w:tr>
      <w:tr w:rsidR="007E77FB" w:rsidRPr="007E77FB" w14:paraId="5494448B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057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M Protract F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24B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09D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vesicle-mediated transport in synapse</w:t>
            </w:r>
          </w:p>
        </w:tc>
      </w:tr>
      <w:tr w:rsidR="007E77FB" w:rsidRPr="007E77FB" w14:paraId="5EFE0A6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67B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C4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62A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docking</w:t>
            </w:r>
          </w:p>
        </w:tc>
      </w:tr>
      <w:tr w:rsidR="007E77FB" w:rsidRPr="007E77FB" w14:paraId="65635E0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1A8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A8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AF5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mitochondrion organization</w:t>
            </w:r>
          </w:p>
        </w:tc>
      </w:tr>
      <w:tr w:rsidR="007E77FB" w:rsidRPr="007E77FB" w14:paraId="0F24EFC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A4B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CA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D57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membrane docking</w:t>
            </w:r>
          </w:p>
        </w:tc>
      </w:tr>
      <w:tr w:rsidR="007E77FB" w:rsidRPr="007E77FB" w14:paraId="1B6D6C4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038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ED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190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localization by membrane tethering</w:t>
            </w:r>
          </w:p>
        </w:tc>
      </w:tr>
      <w:tr w:rsidR="007E77FB" w:rsidRPr="007E77FB" w14:paraId="0DBF363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098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6D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6D0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endomembrane system organization</w:t>
            </w:r>
          </w:p>
        </w:tc>
      </w:tr>
      <w:tr w:rsidR="007E77FB" w:rsidRPr="007E77FB" w14:paraId="5382201B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E7F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Protract F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4305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BD4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membrane fission</w:t>
            </w:r>
          </w:p>
        </w:tc>
      </w:tr>
      <w:tr w:rsidR="007E77FB" w:rsidRPr="007E77FB" w14:paraId="506D4A5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6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81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600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ncRNA processing</w:t>
            </w:r>
          </w:p>
        </w:tc>
      </w:tr>
      <w:tr w:rsidR="007E77FB" w:rsidRPr="007E77FB" w14:paraId="30B0A0A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A2D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04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6B1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ribosomal large subunit biogenesis</w:t>
            </w:r>
          </w:p>
        </w:tc>
      </w:tr>
      <w:tr w:rsidR="007E77FB" w:rsidRPr="007E77FB" w14:paraId="1F888FE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0C1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BF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947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disassembly</w:t>
            </w:r>
          </w:p>
        </w:tc>
      </w:tr>
      <w:tr w:rsidR="007E77FB" w:rsidRPr="007E77FB" w14:paraId="77725050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454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Acute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8678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150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85B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lamellipodium organization</w:t>
            </w:r>
          </w:p>
        </w:tc>
      </w:tr>
      <w:tr w:rsidR="007E77FB" w:rsidRPr="007E77FB" w14:paraId="67325AA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FFC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98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937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locomotion</w:t>
            </w:r>
          </w:p>
        </w:tc>
      </w:tr>
      <w:tr w:rsidR="007E77FB" w:rsidRPr="007E77FB" w14:paraId="5D6C4E1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D75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4F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80B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maturation of SSU-rRNA</w:t>
            </w:r>
          </w:p>
        </w:tc>
      </w:tr>
      <w:tr w:rsidR="007E77FB" w:rsidRPr="007E77FB" w14:paraId="5957AB3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DA22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70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1CA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synapse structure or activity</w:t>
            </w:r>
          </w:p>
        </w:tc>
      </w:tr>
      <w:tr w:rsidR="007E77FB" w:rsidRPr="007E77FB" w14:paraId="0366891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0C3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15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68B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supramolecular fiber organization</w:t>
            </w:r>
          </w:p>
        </w:tc>
      </w:tr>
      <w:tr w:rsidR="007E77FB" w:rsidRPr="007E77FB" w14:paraId="53004DC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599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EB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563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peptide hormone stimulus</w:t>
            </w:r>
          </w:p>
        </w:tc>
      </w:tr>
      <w:tr w:rsidR="007E77FB" w:rsidRPr="007E77FB" w14:paraId="3C14465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3EE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36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A9F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translation</w:t>
            </w:r>
          </w:p>
        </w:tc>
      </w:tr>
      <w:tr w:rsidR="007E77FB" w:rsidRPr="007E77FB" w14:paraId="43423DD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A39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D6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08F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oxidative stress</w:t>
            </w:r>
          </w:p>
        </w:tc>
      </w:tr>
      <w:tr w:rsidR="007E77FB" w:rsidRPr="007E77FB" w14:paraId="0882921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B70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2B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C3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junction organization</w:t>
            </w:r>
          </w:p>
        </w:tc>
      </w:tr>
      <w:tr w:rsidR="007E77FB" w:rsidRPr="007E77FB" w14:paraId="7FB69BB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B44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8B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297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xenobiotic stimulus</w:t>
            </w:r>
          </w:p>
        </w:tc>
      </w:tr>
      <w:tr w:rsidR="007E77FB" w:rsidRPr="007E77FB" w14:paraId="32855E5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175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F9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0F9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morphogenesis</w:t>
            </w:r>
          </w:p>
        </w:tc>
      </w:tr>
      <w:tr w:rsidR="007E77FB" w:rsidRPr="007E77FB" w14:paraId="40BB2B5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1F6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B3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0CD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cycle</w:t>
            </w:r>
          </w:p>
        </w:tc>
      </w:tr>
      <w:tr w:rsidR="007E77FB" w:rsidRPr="007E77FB" w14:paraId="44DEF9D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B81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08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2BC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filament-based process</w:t>
            </w:r>
          </w:p>
        </w:tc>
      </w:tr>
      <w:tr w:rsidR="007E77FB" w:rsidRPr="007E77FB" w14:paraId="6CEA084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0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B3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D1C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dendritic spine development</w:t>
            </w:r>
          </w:p>
        </w:tc>
      </w:tr>
      <w:tr w:rsidR="007E77FB" w:rsidRPr="007E77FB" w14:paraId="319BCD4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C87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0F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CC9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organization</w:t>
            </w:r>
          </w:p>
        </w:tc>
      </w:tr>
      <w:tr w:rsidR="007E77FB" w:rsidRPr="007E77FB" w14:paraId="5653931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008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FD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01D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motility</w:t>
            </w:r>
          </w:p>
        </w:tc>
      </w:tr>
      <w:tr w:rsidR="007E77FB" w:rsidRPr="007E77FB" w14:paraId="71C2562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EC8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11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6B3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cytoskeleton-dependent cytokinesis</w:t>
            </w:r>
          </w:p>
        </w:tc>
      </w:tr>
      <w:tr w:rsidR="007E77FB" w:rsidRPr="007E77FB" w14:paraId="5B13854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0DA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1A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214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differentiation</w:t>
            </w:r>
          </w:p>
        </w:tc>
      </w:tr>
      <w:tr w:rsidR="007E77FB" w:rsidRPr="007E77FB" w14:paraId="5A895C4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D12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59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ABB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nucleus</w:t>
            </w:r>
          </w:p>
        </w:tc>
      </w:tr>
      <w:tr w:rsidR="007E77FB" w:rsidRPr="007E77FB" w14:paraId="6C8B6E1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58B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BF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C21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membrane</w:t>
            </w:r>
          </w:p>
        </w:tc>
      </w:tr>
      <w:tr w:rsidR="007E77FB" w:rsidRPr="007E77FB" w14:paraId="1A0B4EE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BC7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44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D77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development</w:t>
            </w:r>
          </w:p>
        </w:tc>
      </w:tr>
      <w:tr w:rsidR="007E77FB" w:rsidRPr="007E77FB" w14:paraId="63195DD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E6E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62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8F1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GTPase activity</w:t>
            </w:r>
          </w:p>
        </w:tc>
      </w:tr>
      <w:tr w:rsidR="007E77FB" w:rsidRPr="007E77FB" w14:paraId="5FA3AF5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2B4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AF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3BB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apoptotic signaling pathway</w:t>
            </w:r>
          </w:p>
        </w:tc>
      </w:tr>
      <w:tr w:rsidR="007E77FB" w:rsidRPr="007E77FB" w14:paraId="0B7916E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B5B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A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88A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molecule metabolic process</w:t>
            </w:r>
          </w:p>
        </w:tc>
      </w:tr>
      <w:tr w:rsidR="007E77FB" w:rsidRPr="007E77FB" w14:paraId="4DCA50F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F51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3D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6D0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molecular function</w:t>
            </w:r>
          </w:p>
        </w:tc>
      </w:tr>
      <w:tr w:rsidR="007E77FB" w:rsidRPr="007E77FB" w14:paraId="51834D7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1F6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61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88D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localization</w:t>
            </w:r>
          </w:p>
        </w:tc>
      </w:tr>
      <w:tr w:rsidR="007E77FB" w:rsidRPr="007E77FB" w14:paraId="1167958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EFE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A7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336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transmembrane transport</w:t>
            </w:r>
          </w:p>
        </w:tc>
      </w:tr>
      <w:tr w:rsidR="007E77FB" w:rsidRPr="007E77FB" w14:paraId="5A57575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01D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9A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6B0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transport</w:t>
            </w:r>
          </w:p>
        </w:tc>
      </w:tr>
      <w:tr w:rsidR="007E77FB" w:rsidRPr="007E77FB" w14:paraId="111E7BF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DA6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21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6B9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maintenance of protein localization in organelle</w:t>
            </w:r>
          </w:p>
        </w:tc>
      </w:tr>
      <w:tr w:rsidR="007E77FB" w:rsidRPr="007E77FB" w14:paraId="62DD2F9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560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73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E94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transport</w:t>
            </w:r>
          </w:p>
        </w:tc>
      </w:tr>
      <w:tr w:rsidR="007E77FB" w:rsidRPr="007E77FB" w14:paraId="587C83E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7834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29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1B8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depolymerization</w:t>
            </w:r>
          </w:p>
        </w:tc>
      </w:tr>
      <w:tr w:rsidR="007E77FB" w:rsidRPr="007E77FB" w14:paraId="474226E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CAA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66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C93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ribosome assembly</w:t>
            </w:r>
          </w:p>
        </w:tc>
      </w:tr>
      <w:tr w:rsidR="007E77FB" w:rsidRPr="007E77FB" w14:paraId="49F129E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B22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71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FCB2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metabolic process</w:t>
            </w:r>
          </w:p>
        </w:tc>
      </w:tr>
      <w:tr w:rsidR="007E77FB" w:rsidRPr="007E77FB" w14:paraId="61EAFE2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146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37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EB0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macromolecule catabolic process</w:t>
            </w:r>
          </w:p>
        </w:tc>
      </w:tr>
      <w:tr w:rsidR="007E77FB" w:rsidRPr="007E77FB" w14:paraId="5D8EA88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505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5E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2088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plasma membrane bounded cell projection organization</w:t>
            </w:r>
          </w:p>
        </w:tc>
      </w:tr>
      <w:tr w:rsidR="007E77FB" w:rsidRPr="007E77FB" w14:paraId="30A6139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B3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97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B7C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part morphogenesis</w:t>
            </w:r>
          </w:p>
        </w:tc>
      </w:tr>
      <w:tr w:rsidR="007E77FB" w:rsidRPr="007E77FB" w14:paraId="61A4016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9CC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FC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830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generation of precursor metabolites and energy</w:t>
            </w:r>
          </w:p>
        </w:tc>
      </w:tr>
      <w:tr w:rsidR="007E77FB" w:rsidRPr="007E77FB" w14:paraId="65949DB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5E4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12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67F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chromosome organization</w:t>
            </w:r>
          </w:p>
        </w:tc>
      </w:tr>
      <w:tr w:rsidR="007E77FB" w:rsidRPr="007E77FB" w14:paraId="3A42AFF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3AA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70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8D4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vesicle-mediated transport</w:t>
            </w:r>
          </w:p>
        </w:tc>
      </w:tr>
      <w:tr w:rsidR="007E77FB" w:rsidRPr="007E77FB" w14:paraId="75B36D2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61B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FB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FA4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plasma membrane bounded cell projection assembly</w:t>
            </w:r>
          </w:p>
        </w:tc>
      </w:tr>
      <w:tr w:rsidR="007E77FB" w:rsidRPr="007E77FB" w14:paraId="6A0433B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FC3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C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766E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programmed cell death</w:t>
            </w:r>
          </w:p>
        </w:tc>
      </w:tr>
      <w:tr w:rsidR="007E77FB" w:rsidRPr="007E77FB" w14:paraId="002706E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1C8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42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3DF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establishment of protein localization</w:t>
            </w:r>
          </w:p>
        </w:tc>
      </w:tr>
      <w:tr w:rsidR="007E77FB" w:rsidRPr="007E77FB" w14:paraId="0E50F14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01E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9E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F8A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plasma membrane bounded cell projection morphogenesis</w:t>
            </w:r>
          </w:p>
        </w:tc>
      </w:tr>
      <w:tr w:rsidR="007E77FB" w:rsidRPr="007E77FB" w14:paraId="7A0AF76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57D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74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330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locomotion</w:t>
            </w:r>
          </w:p>
        </w:tc>
      </w:tr>
      <w:tr w:rsidR="007E77FB" w:rsidRPr="007E77FB" w14:paraId="4AF74AC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204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29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F7E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cellular homeostasis</w:t>
            </w:r>
          </w:p>
        </w:tc>
      </w:tr>
      <w:tr w:rsidR="007E77FB" w:rsidRPr="007E77FB" w14:paraId="5F8BF54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CA6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15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1BF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phosphorylation</w:t>
            </w:r>
          </w:p>
        </w:tc>
      </w:tr>
      <w:tr w:rsidR="007E77FB" w:rsidRPr="007E77FB" w14:paraId="115A143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C86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2B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E8C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generation of neurons</w:t>
            </w:r>
          </w:p>
        </w:tc>
      </w:tr>
      <w:tr w:rsidR="007E77FB" w:rsidRPr="007E77FB" w14:paraId="5E43FCC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553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40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445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catabolic process</w:t>
            </w:r>
          </w:p>
        </w:tc>
      </w:tr>
      <w:tr w:rsidR="007E77FB" w:rsidRPr="007E77FB" w14:paraId="1BF5055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498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F4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FBF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import into cell</w:t>
            </w:r>
          </w:p>
        </w:tc>
      </w:tr>
      <w:tr w:rsidR="007E77FB" w:rsidRPr="007E77FB" w14:paraId="41D8FAE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A5F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3E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942E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catabolic process</w:t>
            </w:r>
          </w:p>
        </w:tc>
      </w:tr>
      <w:tr w:rsidR="007E77FB" w:rsidRPr="007E77FB" w14:paraId="22D1C95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D44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0C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257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projection organization</w:t>
            </w:r>
          </w:p>
        </w:tc>
      </w:tr>
      <w:tr w:rsidR="007E77FB" w:rsidRPr="007E77FB" w14:paraId="29AAB17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604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5E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A81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plasma membrane bounded cell projection organization</w:t>
            </w:r>
          </w:p>
        </w:tc>
      </w:tr>
      <w:tr w:rsidR="007E77FB" w:rsidRPr="007E77FB" w14:paraId="319E611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6BE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5A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954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DNA metabolic process</w:t>
            </w:r>
          </w:p>
        </w:tc>
      </w:tr>
      <w:tr w:rsidR="007E77FB" w:rsidRPr="007E77FB" w14:paraId="69C77D2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EF6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71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486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inorganic substance</w:t>
            </w:r>
          </w:p>
        </w:tc>
      </w:tr>
      <w:tr w:rsidR="007E77FB" w:rsidRPr="007E77FB" w14:paraId="0ED39C0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9B8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9E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90A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postsynapse</w:t>
            </w:r>
            <w:proofErr w:type="spellEnd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 organization</w:t>
            </w:r>
          </w:p>
        </w:tc>
      </w:tr>
      <w:tr w:rsidR="007E77FB" w:rsidRPr="007E77FB" w14:paraId="1DCC2B3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62D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BF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10F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homeostasis</w:t>
            </w:r>
          </w:p>
        </w:tc>
      </w:tr>
      <w:tr w:rsidR="007E77FB" w:rsidRPr="007E77FB" w14:paraId="69DB9A7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3B4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7D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AEF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cytoskeleton organization</w:t>
            </w:r>
          </w:p>
        </w:tc>
      </w:tr>
      <w:tr w:rsidR="007E77FB" w:rsidRPr="007E77FB" w14:paraId="59CE58C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2D1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13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E7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apoptotic process</w:t>
            </w:r>
          </w:p>
        </w:tc>
      </w:tr>
      <w:tr w:rsidR="007E77FB" w:rsidRPr="007E77FB" w14:paraId="2E9CBCA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130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0B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080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acid metabolic process</w:t>
            </w:r>
          </w:p>
        </w:tc>
      </w:tr>
      <w:tr w:rsidR="007E77FB" w:rsidRPr="007E77FB" w14:paraId="7E7355E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E3C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2C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8D1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nitrogen compound catabolic process</w:t>
            </w:r>
          </w:p>
        </w:tc>
      </w:tr>
      <w:tr w:rsidR="007E77FB" w:rsidRPr="007E77FB" w14:paraId="0606435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4AA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15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E02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projection organization</w:t>
            </w:r>
          </w:p>
        </w:tc>
      </w:tr>
      <w:tr w:rsidR="007E77FB" w:rsidRPr="007E77FB" w14:paraId="542824D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2A6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9E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C4E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amide metabolic process</w:t>
            </w:r>
          </w:p>
        </w:tc>
      </w:tr>
      <w:tr w:rsidR="007E77FB" w:rsidRPr="007E77FB" w14:paraId="183338A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98B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70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1FC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reactive oxygen species</w:t>
            </w:r>
          </w:p>
        </w:tc>
      </w:tr>
      <w:tr w:rsidR="007E77FB" w:rsidRPr="007E77FB" w14:paraId="7CF5E8E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0CF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B9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CDF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projection development</w:t>
            </w:r>
          </w:p>
        </w:tc>
      </w:tr>
      <w:tr w:rsidR="007E77FB" w:rsidRPr="007E77FB" w14:paraId="6EB7CAF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54F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6E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31A6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 localization to nucleus</w:t>
            </w:r>
          </w:p>
        </w:tc>
      </w:tr>
      <w:tr w:rsidR="007E77FB" w:rsidRPr="007E77FB" w14:paraId="7719271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223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C6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C99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microtubule polymerization or depolymerization</w:t>
            </w:r>
          </w:p>
        </w:tc>
      </w:tr>
      <w:tr w:rsidR="007E77FB" w:rsidRPr="007E77FB" w14:paraId="3F0EF18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DF0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79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130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catalytic activity</w:t>
            </w:r>
          </w:p>
        </w:tc>
      </w:tr>
      <w:tr w:rsidR="007E77FB" w:rsidRPr="007E77FB" w14:paraId="47AB103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53F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BC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308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intracellular signal transduction</w:t>
            </w:r>
          </w:p>
        </w:tc>
      </w:tr>
      <w:tr w:rsidR="007E77FB" w:rsidRPr="007E77FB" w14:paraId="42DA6FE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AFC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77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1FC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length</w:t>
            </w:r>
          </w:p>
        </w:tc>
      </w:tr>
      <w:tr w:rsidR="007E77FB" w:rsidRPr="007E77FB" w14:paraId="02A736B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49B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5D9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730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anatomical structure morphogenesis</w:t>
            </w:r>
          </w:p>
        </w:tc>
      </w:tr>
      <w:tr w:rsidR="007E77FB" w:rsidRPr="007E77FB" w14:paraId="17FB633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A65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C9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63A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toxic substance</w:t>
            </w:r>
          </w:p>
        </w:tc>
      </w:tr>
      <w:tr w:rsidR="007E77FB" w:rsidRPr="007E77FB" w14:paraId="36F03C3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A99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911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F35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signaling</w:t>
            </w:r>
          </w:p>
        </w:tc>
      </w:tr>
      <w:tr w:rsidR="007E77FB" w:rsidRPr="007E77FB" w14:paraId="49BECF9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2C0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9D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978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cell-cell signaling</w:t>
            </w:r>
          </w:p>
        </w:tc>
      </w:tr>
      <w:tr w:rsidR="007E77FB" w:rsidRPr="007E77FB" w14:paraId="3802DEB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F3B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83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BDF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nitrogen compound</w:t>
            </w:r>
          </w:p>
        </w:tc>
      </w:tr>
      <w:tr w:rsidR="007E77FB" w:rsidRPr="007E77FB" w14:paraId="00E9FCE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63C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A7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102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mitochondrion organization</w:t>
            </w:r>
          </w:p>
        </w:tc>
      </w:tr>
      <w:tr w:rsidR="007E77FB" w:rsidRPr="007E77FB" w14:paraId="62F265E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80D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09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59C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phosphorylation</w:t>
            </w:r>
          </w:p>
        </w:tc>
      </w:tr>
      <w:tr w:rsidR="007E77FB" w:rsidRPr="007E77FB" w14:paraId="7F49DE0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C7F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47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6EE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motility</w:t>
            </w:r>
          </w:p>
        </w:tc>
      </w:tr>
      <w:tr w:rsidR="007E77FB" w:rsidRPr="007E77FB" w14:paraId="740FC14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5F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C9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8D6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polymerization or depolymerization</w:t>
            </w:r>
          </w:p>
        </w:tc>
      </w:tr>
      <w:tr w:rsidR="007E77FB" w:rsidRPr="007E77FB" w14:paraId="6EA1600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676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E8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842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signaling</w:t>
            </w:r>
          </w:p>
        </w:tc>
      </w:tr>
      <w:tr w:rsidR="007E77FB" w:rsidRPr="007E77FB" w14:paraId="1B2DA66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E6F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6A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BB8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projection morphogenesis</w:t>
            </w:r>
          </w:p>
        </w:tc>
      </w:tr>
      <w:tr w:rsidR="007E77FB" w:rsidRPr="007E77FB" w14:paraId="633B4E6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486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07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3A5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morphogenesis</w:t>
            </w:r>
          </w:p>
        </w:tc>
      </w:tr>
      <w:tr w:rsidR="007E77FB" w:rsidRPr="007E77FB" w14:paraId="6CF21A5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C98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EA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07C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projection organization</w:t>
            </w:r>
          </w:p>
        </w:tc>
      </w:tr>
      <w:tr w:rsidR="007E77FB" w:rsidRPr="007E77FB" w14:paraId="485E9BC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A40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B31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62E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proteolysis</w:t>
            </w:r>
          </w:p>
        </w:tc>
      </w:tr>
      <w:tr w:rsidR="007E77FB" w:rsidRPr="007E77FB" w14:paraId="319B094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B26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0D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E90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 polymerization</w:t>
            </w:r>
          </w:p>
        </w:tc>
      </w:tr>
      <w:tr w:rsidR="007E77FB" w:rsidRPr="007E77FB" w14:paraId="2179667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FA4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87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808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exocytic process</w:t>
            </w:r>
          </w:p>
        </w:tc>
      </w:tr>
      <w:tr w:rsidR="007E77FB" w:rsidRPr="007E77FB" w14:paraId="2DDEE3E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BD3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0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1EB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endocytosis</w:t>
            </w:r>
          </w:p>
        </w:tc>
      </w:tr>
      <w:tr w:rsidR="007E77FB" w:rsidRPr="007E77FB" w14:paraId="02B963F5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A6A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44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ABC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dendrite morphogenesis</w:t>
            </w:r>
          </w:p>
        </w:tc>
      </w:tr>
      <w:tr w:rsidR="007E77FB" w:rsidRPr="007E77FB" w14:paraId="4FF9A4B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C67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B2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18F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actin filament depolymerization</w:t>
            </w:r>
          </w:p>
        </w:tc>
      </w:tr>
      <w:tr w:rsidR="007E77FB" w:rsidRPr="007E77FB" w14:paraId="5C5F752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1B74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30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E50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communication</w:t>
            </w:r>
          </w:p>
        </w:tc>
      </w:tr>
      <w:tr w:rsidR="007E77FB" w:rsidRPr="007E77FB" w14:paraId="6AE4625D" w14:textId="77777777" w:rsidTr="007E77FB">
        <w:trPr>
          <w:trHeight w:val="68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E7C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E81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plasma membrane bounded cell projection assembly</w:t>
            </w:r>
          </w:p>
        </w:tc>
      </w:tr>
      <w:tr w:rsidR="007E77FB" w:rsidRPr="007E77FB" w14:paraId="497853D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E6B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14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8FB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polymerization or depolymerization</w:t>
            </w:r>
          </w:p>
        </w:tc>
      </w:tr>
      <w:tr w:rsidR="007E77FB" w:rsidRPr="007E77FB" w14:paraId="3B595A2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4B7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2C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293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migration</w:t>
            </w:r>
          </w:p>
        </w:tc>
      </w:tr>
      <w:tr w:rsidR="007E77FB" w:rsidRPr="007E77FB" w14:paraId="726D494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444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E9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E57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localization</w:t>
            </w:r>
          </w:p>
        </w:tc>
      </w:tr>
      <w:tr w:rsidR="007E77FB" w:rsidRPr="007E77FB" w14:paraId="31B9A83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05F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AC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78A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localization</w:t>
            </w:r>
          </w:p>
        </w:tc>
      </w:tr>
      <w:tr w:rsidR="007E77FB" w:rsidRPr="007E77FB" w14:paraId="566E3CA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744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EE8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25B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transferase activity</w:t>
            </w:r>
          </w:p>
        </w:tc>
      </w:tr>
      <w:tr w:rsidR="007E77FB" w:rsidRPr="007E77FB" w14:paraId="121AD97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91E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DE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04E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endocytosis</w:t>
            </w:r>
          </w:p>
        </w:tc>
      </w:tr>
      <w:tr w:rsidR="007E77FB" w:rsidRPr="007E77FB" w14:paraId="5A1F0EF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687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57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9B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dendritic spine morphogenesis</w:t>
            </w:r>
          </w:p>
        </w:tc>
      </w:tr>
      <w:tr w:rsidR="007E77FB" w:rsidRPr="007E77FB" w14:paraId="7EC3552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D1B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8E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BE5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molecular function</w:t>
            </w:r>
          </w:p>
        </w:tc>
      </w:tr>
      <w:tr w:rsidR="007E77FB" w:rsidRPr="007E77FB" w14:paraId="5E02D3B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692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05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DAB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programmed cell death</w:t>
            </w:r>
          </w:p>
        </w:tc>
      </w:tr>
      <w:tr w:rsidR="007E77FB" w:rsidRPr="007E77FB" w14:paraId="0ECDE70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114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1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645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cytoskeleton organization</w:t>
            </w:r>
          </w:p>
        </w:tc>
      </w:tr>
      <w:tr w:rsidR="007E77FB" w:rsidRPr="007E77FB" w14:paraId="40682C6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4FE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0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EE5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organelle organization</w:t>
            </w:r>
          </w:p>
        </w:tc>
      </w:tr>
      <w:tr w:rsidR="007E77FB" w:rsidRPr="007E77FB" w14:paraId="44E3BD7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B61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4F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D34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migration</w:t>
            </w:r>
          </w:p>
        </w:tc>
      </w:tr>
      <w:tr w:rsidR="007E77FB" w:rsidRPr="007E77FB" w14:paraId="595BC39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8E5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07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B96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organic cyclic compound</w:t>
            </w:r>
          </w:p>
        </w:tc>
      </w:tr>
      <w:tr w:rsidR="007E77FB" w:rsidRPr="007E77FB" w14:paraId="6606F76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B29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30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866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locomotion</w:t>
            </w:r>
          </w:p>
        </w:tc>
      </w:tr>
      <w:tr w:rsidR="007E77FB" w:rsidRPr="007E77FB" w14:paraId="2321C03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DB1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38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64F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cytoskeleton organization</w:t>
            </w:r>
          </w:p>
        </w:tc>
      </w:tr>
      <w:tr w:rsidR="007E77FB" w:rsidRPr="007E77FB" w14:paraId="0ACE760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831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C9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167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projection morphogenesis</w:t>
            </w:r>
          </w:p>
        </w:tc>
      </w:tr>
      <w:tr w:rsidR="007E77FB" w:rsidRPr="007E77FB" w14:paraId="4BB9435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289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9A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075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organization</w:t>
            </w:r>
          </w:p>
        </w:tc>
      </w:tr>
      <w:tr w:rsidR="007E77FB" w:rsidRPr="007E77FB" w14:paraId="10D1A76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9DC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E0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85D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synapse organization</w:t>
            </w:r>
          </w:p>
        </w:tc>
      </w:tr>
      <w:tr w:rsidR="007E77FB" w:rsidRPr="007E77FB" w14:paraId="730B980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0CB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65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BAC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corticosteroid</w:t>
            </w:r>
          </w:p>
        </w:tc>
      </w:tr>
      <w:tr w:rsidR="007E77FB" w:rsidRPr="007E77FB" w14:paraId="3B00AD8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4CF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35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31E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mitotic cytokinesis</w:t>
            </w:r>
          </w:p>
        </w:tc>
      </w:tr>
      <w:tr w:rsidR="007E77FB" w:rsidRPr="007E77FB" w14:paraId="05CB338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F04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C7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B50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neuron projection development</w:t>
            </w:r>
          </w:p>
        </w:tc>
      </w:tr>
      <w:tr w:rsidR="007E77FB" w:rsidRPr="007E77FB" w14:paraId="4555E5D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3DE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A61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DE2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ribosomal small subunit assembly</w:t>
            </w:r>
          </w:p>
        </w:tc>
      </w:tr>
      <w:tr w:rsidR="007E77FB" w:rsidRPr="007E77FB" w14:paraId="22F1109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E35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C1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01A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catalytic activity</w:t>
            </w:r>
          </w:p>
        </w:tc>
      </w:tr>
      <w:tr w:rsidR="007E77FB" w:rsidRPr="007E77FB" w14:paraId="2B559B4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58B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EA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C2F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polymerization</w:t>
            </w:r>
          </w:p>
        </w:tc>
      </w:tr>
      <w:tr w:rsidR="007E77FB" w:rsidRPr="007E77FB" w14:paraId="7D0EE5C4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323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BE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239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oxoacid metabolic process</w:t>
            </w:r>
          </w:p>
        </w:tc>
      </w:tr>
      <w:tr w:rsidR="007E77FB" w:rsidRPr="007E77FB" w14:paraId="4838D69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199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47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97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peptide</w:t>
            </w:r>
          </w:p>
        </w:tc>
      </w:tr>
      <w:tr w:rsidR="007E77FB" w:rsidRPr="007E77FB" w14:paraId="6C4583C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C86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0A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55F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motility</w:t>
            </w:r>
          </w:p>
        </w:tc>
      </w:tr>
      <w:tr w:rsidR="007E77FB" w:rsidRPr="007E77FB" w14:paraId="2CAB40B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C76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82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711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GTPase mediated signal transduction</w:t>
            </w:r>
          </w:p>
        </w:tc>
      </w:tr>
      <w:tr w:rsidR="007E77FB" w:rsidRPr="007E77FB" w14:paraId="1F55BC8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DE1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46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350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dendrite morphogenesis</w:t>
            </w:r>
          </w:p>
        </w:tc>
      </w:tr>
      <w:tr w:rsidR="007E77FB" w:rsidRPr="007E77FB" w14:paraId="32BF6A8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D9B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C4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931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projection assembly</w:t>
            </w:r>
          </w:p>
        </w:tc>
      </w:tr>
      <w:tr w:rsidR="007E77FB" w:rsidRPr="007E77FB" w14:paraId="658C8D2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6E9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FF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948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morphogenesis involved in neuron differentiation</w:t>
            </w:r>
          </w:p>
        </w:tc>
      </w:tr>
      <w:tr w:rsidR="007E77FB" w:rsidRPr="007E77FB" w14:paraId="4CBB433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F16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AC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8A5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lamellipodium organization</w:t>
            </w:r>
          </w:p>
        </w:tc>
      </w:tr>
      <w:tr w:rsidR="007E77FB" w:rsidRPr="007E77FB" w14:paraId="03FD0EC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D68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45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265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maintenance of protein location in cell</w:t>
            </w:r>
          </w:p>
        </w:tc>
      </w:tr>
      <w:tr w:rsidR="007E77FB" w:rsidRPr="007E77FB" w14:paraId="30A3D63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DBA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77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0DD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dendrite development</w:t>
            </w:r>
          </w:p>
        </w:tc>
      </w:tr>
      <w:tr w:rsidR="007E77FB" w:rsidRPr="007E77FB" w14:paraId="5771236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E7F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C6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71D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filament-based process</w:t>
            </w:r>
          </w:p>
        </w:tc>
      </w:tr>
      <w:tr w:rsidR="007E77FB" w:rsidRPr="007E77FB" w14:paraId="1CC14D1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939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B8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7B7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central nervous system development</w:t>
            </w:r>
          </w:p>
        </w:tc>
      </w:tr>
      <w:tr w:rsidR="007E77FB" w:rsidRPr="007E77FB" w14:paraId="1CAF1A2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62B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E7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A74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organelle localization</w:t>
            </w:r>
          </w:p>
        </w:tc>
      </w:tr>
      <w:tr w:rsidR="007E77FB" w:rsidRPr="007E77FB" w14:paraId="3AC9190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B7A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BD8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64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lamellipodium assembly</w:t>
            </w:r>
          </w:p>
        </w:tc>
      </w:tr>
      <w:tr w:rsidR="007E77FB" w:rsidRPr="007E77FB" w14:paraId="77F13A0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1D4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94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11E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protein-containing complex assembly</w:t>
            </w:r>
          </w:p>
        </w:tc>
      </w:tr>
      <w:tr w:rsidR="007E77FB" w:rsidRPr="007E77FB" w14:paraId="269A49B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D4A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70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023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monoatomic ion transmembrane transport</w:t>
            </w:r>
          </w:p>
        </w:tc>
      </w:tr>
      <w:tr w:rsidR="007E77FB" w:rsidRPr="007E77FB" w14:paraId="2AED8DEF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9B3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3E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4BB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targeting</w:t>
            </w:r>
          </w:p>
        </w:tc>
      </w:tr>
      <w:tr w:rsidR="007E77FB" w:rsidRPr="007E77FB" w14:paraId="1032940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AC2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5B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291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modification process</w:t>
            </w:r>
          </w:p>
        </w:tc>
      </w:tr>
      <w:tr w:rsidR="007E77FB" w:rsidRPr="007E77FB" w14:paraId="06E00D91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62B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83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07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carboxylic acid metabolic process</w:t>
            </w:r>
          </w:p>
        </w:tc>
      </w:tr>
      <w:tr w:rsidR="007E77FB" w:rsidRPr="007E77FB" w14:paraId="3701368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26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55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76D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synapse organization</w:t>
            </w:r>
          </w:p>
        </w:tc>
      </w:tr>
      <w:tr w:rsidR="007E77FB" w:rsidRPr="007E77FB" w14:paraId="3CE2B8E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699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CC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38A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catabolic process</w:t>
            </w:r>
          </w:p>
        </w:tc>
      </w:tr>
      <w:tr w:rsidR="007E77FB" w:rsidRPr="007E77FB" w14:paraId="0B86ABB9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CB4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68D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4FA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response to stress</w:t>
            </w:r>
          </w:p>
        </w:tc>
      </w:tr>
      <w:tr w:rsidR="007E77FB" w:rsidRPr="007E77FB" w14:paraId="212FAC7C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687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9F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9CD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migration</w:t>
            </w:r>
          </w:p>
        </w:tc>
      </w:tr>
      <w:tr w:rsidR="007E77FB" w:rsidRPr="007E77FB" w14:paraId="58DDFC9D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8DA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F5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EE8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binding</w:t>
            </w:r>
          </w:p>
        </w:tc>
      </w:tr>
      <w:tr w:rsidR="007E77FB" w:rsidRPr="007E77FB" w14:paraId="49A0304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0F4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92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145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protein-containing complex disassembly</w:t>
            </w:r>
          </w:p>
        </w:tc>
      </w:tr>
      <w:tr w:rsidR="007E77FB" w:rsidRPr="007E77FB" w14:paraId="3C2C481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7F2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E3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B39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tethering</w:t>
            </w:r>
          </w:p>
        </w:tc>
      </w:tr>
      <w:tr w:rsidR="007E77FB" w:rsidRPr="007E77FB" w14:paraId="66A07373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681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DD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BD7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organonitrogen compound</w:t>
            </w:r>
          </w:p>
        </w:tc>
      </w:tr>
      <w:tr w:rsidR="007E77FB" w:rsidRPr="007E77FB" w14:paraId="5FEB5248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9FC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33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81B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morphogenesis</w:t>
            </w:r>
          </w:p>
        </w:tc>
      </w:tr>
      <w:tr w:rsidR="007E77FB" w:rsidRPr="007E77FB" w14:paraId="0A77D72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06D1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22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436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transmembrane transport</w:t>
            </w:r>
          </w:p>
        </w:tc>
      </w:tr>
      <w:tr w:rsidR="007E77FB" w:rsidRPr="007E77FB" w14:paraId="126EC940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59C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EB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EF4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localization</w:t>
            </w:r>
          </w:p>
        </w:tc>
      </w:tr>
      <w:tr w:rsidR="007E77FB" w:rsidRPr="007E77FB" w14:paraId="1C7FE67A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B54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DC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949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hydrogen peroxide</w:t>
            </w:r>
          </w:p>
        </w:tc>
      </w:tr>
      <w:tr w:rsidR="007E77FB" w:rsidRPr="007E77FB" w14:paraId="2B685C5E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995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74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04A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apoptotic process</w:t>
            </w:r>
          </w:p>
        </w:tc>
      </w:tr>
      <w:tr w:rsidR="007E77FB" w:rsidRPr="007E77FB" w14:paraId="59529657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C40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19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A3C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supramolecular fiber organization</w:t>
            </w:r>
          </w:p>
        </w:tc>
      </w:tr>
      <w:tr w:rsidR="007E77FB" w:rsidRPr="007E77FB" w14:paraId="63DBF2EB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E7F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91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39C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localization within membrane</w:t>
            </w:r>
          </w:p>
        </w:tc>
      </w:tr>
      <w:tr w:rsidR="007E77FB" w:rsidRPr="007E77FB" w14:paraId="5DF02A62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309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1F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5A9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anatomical structure size</w:t>
            </w:r>
          </w:p>
        </w:tc>
      </w:tr>
      <w:tr w:rsidR="007E77FB" w:rsidRPr="007E77FB" w14:paraId="2F667726" w14:textId="77777777" w:rsidTr="007E77FB">
        <w:trPr>
          <w:trHeight w:val="34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6CF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19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CE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oxygen-containing compound</w:t>
            </w:r>
          </w:p>
        </w:tc>
      </w:tr>
      <w:tr w:rsidR="007E77FB" w:rsidRPr="007E77FB" w14:paraId="29B62FC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5C4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9C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FFE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</w:tr>
      <w:tr w:rsidR="007E77FB" w:rsidRPr="007E77FB" w14:paraId="5CAAD12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2D6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5E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224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</w:tr>
      <w:tr w:rsidR="007E77FB" w:rsidRPr="007E77FB" w14:paraId="741F0027" w14:textId="77777777" w:rsidTr="007E77FB">
        <w:trPr>
          <w:trHeight w:val="320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026307D" w14:textId="7975708A" w:rsidR="007E77FB" w:rsidRPr="007E77FB" w:rsidRDefault="007E77FB" w:rsidP="007E77F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14:ligatures w14:val="none"/>
              </w:rPr>
              <w:t>N</w:t>
            </w:r>
            <w:r w:rsidR="00D952E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14:ligatures w14:val="none"/>
              </w:rPr>
              <w:t>A</w:t>
            </w:r>
            <w:r w:rsidRPr="007E77F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14:ligatures w14:val="none"/>
              </w:rPr>
              <w:t>c</w:t>
            </w:r>
            <w:proofErr w:type="spellEnd"/>
          </w:p>
        </w:tc>
      </w:tr>
      <w:tr w:rsidR="007E77FB" w:rsidRPr="007E77FB" w14:paraId="6E0B22D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C2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Names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CB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total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08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elements</w:t>
            </w:r>
          </w:p>
        </w:tc>
      </w:tr>
      <w:tr w:rsidR="007E77FB" w:rsidRPr="007E77FB" w14:paraId="3C8E076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0B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Acute M Protract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80FE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51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6C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locomotion</w:t>
            </w:r>
          </w:p>
        </w:tc>
      </w:tr>
      <w:tr w:rsidR="007E77FB" w:rsidRPr="007E77FB" w14:paraId="7759296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94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8D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BC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ribonucleoside triphosphate metabolic process</w:t>
            </w:r>
          </w:p>
        </w:tc>
      </w:tr>
      <w:tr w:rsidR="007E77FB" w:rsidRPr="007E77FB" w14:paraId="0546EA6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BA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D2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2F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synapse structure or activity</w:t>
            </w:r>
          </w:p>
        </w:tc>
      </w:tr>
      <w:tr w:rsidR="007E77FB" w:rsidRPr="007E77FB" w14:paraId="3978BC8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35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612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E8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cellular component organization</w:t>
            </w:r>
          </w:p>
        </w:tc>
      </w:tr>
      <w:tr w:rsidR="007E77FB" w:rsidRPr="007E77FB" w14:paraId="50F237E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1C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85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E3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junction organization</w:t>
            </w:r>
          </w:p>
        </w:tc>
      </w:tr>
      <w:tr w:rsidR="007E77FB" w:rsidRPr="007E77FB" w14:paraId="100D87D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72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4F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92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projection organization</w:t>
            </w:r>
          </w:p>
        </w:tc>
      </w:tr>
      <w:tr w:rsidR="007E77FB" w:rsidRPr="007E77FB" w14:paraId="41ACC54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31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FD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2C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transport</w:t>
            </w:r>
          </w:p>
        </w:tc>
      </w:tr>
      <w:tr w:rsidR="007E77FB" w:rsidRPr="007E77FB" w14:paraId="5CD224E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FE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A3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8E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vesicle-mediated transport in synapse</w:t>
            </w:r>
          </w:p>
        </w:tc>
      </w:tr>
      <w:tr w:rsidR="007E77FB" w:rsidRPr="007E77FB" w14:paraId="194C0CC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68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05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258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cytoskeleton organization</w:t>
            </w:r>
          </w:p>
        </w:tc>
      </w:tr>
      <w:tr w:rsidR="007E77FB" w:rsidRPr="007E77FB" w14:paraId="2204DA6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17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10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55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molecule metabolic process</w:t>
            </w:r>
          </w:p>
        </w:tc>
      </w:tr>
      <w:tr w:rsidR="007E77FB" w:rsidRPr="007E77FB" w14:paraId="498EBBD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4E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B1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2E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organophosphate metabolic process</w:t>
            </w:r>
          </w:p>
        </w:tc>
      </w:tr>
      <w:tr w:rsidR="007E77FB" w:rsidRPr="007E77FB" w14:paraId="339AC55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73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D0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56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metabolic process</w:t>
            </w:r>
          </w:p>
        </w:tc>
      </w:tr>
      <w:tr w:rsidR="007E77FB" w:rsidRPr="007E77FB" w14:paraId="45095E1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90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DA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AB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macromolecule catabolic process</w:t>
            </w:r>
          </w:p>
        </w:tc>
      </w:tr>
      <w:tr w:rsidR="007E77FB" w:rsidRPr="007E77FB" w14:paraId="51D3E3E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90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BF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41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plasma membrane bounded cell projection organization</w:t>
            </w:r>
          </w:p>
        </w:tc>
      </w:tr>
      <w:tr w:rsidR="007E77FB" w:rsidRPr="007E77FB" w14:paraId="1730447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93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9C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4E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locomotion</w:t>
            </w:r>
          </w:p>
        </w:tc>
      </w:tr>
      <w:tr w:rsidR="007E77FB" w:rsidRPr="007E77FB" w14:paraId="5FE460F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51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9F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77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import into cell</w:t>
            </w:r>
          </w:p>
        </w:tc>
      </w:tr>
      <w:tr w:rsidR="007E77FB" w:rsidRPr="007E77FB" w14:paraId="124BF0E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C4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90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C1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anterograde trans-synaptic signaling</w:t>
            </w:r>
          </w:p>
        </w:tc>
      </w:tr>
      <w:tr w:rsidR="007E77FB" w:rsidRPr="007E77FB" w14:paraId="3A4BDFD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2A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27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B8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projection organization</w:t>
            </w:r>
          </w:p>
        </w:tc>
      </w:tr>
      <w:tr w:rsidR="007E77FB" w:rsidRPr="007E77FB" w14:paraId="13B6E85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3F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8F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42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postsynapse</w:t>
            </w:r>
            <w:proofErr w:type="spellEnd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 organization</w:t>
            </w:r>
          </w:p>
        </w:tc>
      </w:tr>
      <w:tr w:rsidR="007E77FB" w:rsidRPr="007E77FB" w14:paraId="2411F34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FD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F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0C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cytoplasmic translation</w:t>
            </w:r>
          </w:p>
        </w:tc>
      </w:tr>
      <w:tr w:rsidR="007E77FB" w:rsidRPr="007E77FB" w14:paraId="362461C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94F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1E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77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regulation of </w:t>
            </w: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postsynapse</w:t>
            </w:r>
            <w:proofErr w:type="spellEnd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 organization</w:t>
            </w:r>
          </w:p>
        </w:tc>
      </w:tr>
      <w:tr w:rsidR="007E77FB" w:rsidRPr="007E77FB" w14:paraId="6A02B19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F64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BE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79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anatomical structure morphogenesis</w:t>
            </w:r>
          </w:p>
        </w:tc>
      </w:tr>
      <w:tr w:rsidR="007E77FB" w:rsidRPr="007E77FB" w14:paraId="6E3A1EF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36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89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976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organonitrogen compound biosynthetic process</w:t>
            </w:r>
          </w:p>
        </w:tc>
      </w:tr>
      <w:tr w:rsidR="007E77FB" w:rsidRPr="007E77FB" w14:paraId="68E450C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6C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66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ED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signaling</w:t>
            </w:r>
          </w:p>
        </w:tc>
      </w:tr>
      <w:tr w:rsidR="007E77FB" w:rsidRPr="007E77FB" w14:paraId="627CE90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F7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AF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60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receptor internalization</w:t>
            </w:r>
          </w:p>
        </w:tc>
      </w:tr>
      <w:tr w:rsidR="007E77FB" w:rsidRPr="007E77FB" w14:paraId="3136A21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B8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9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42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nucleotide metabolic process</w:t>
            </w:r>
          </w:p>
        </w:tc>
      </w:tr>
      <w:tr w:rsidR="007E77FB" w:rsidRPr="007E77FB" w14:paraId="0272D1C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056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167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48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motility</w:t>
            </w:r>
          </w:p>
        </w:tc>
      </w:tr>
      <w:tr w:rsidR="007E77FB" w:rsidRPr="007E77FB" w14:paraId="2975FD7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1F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90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B6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vesicle-mediated transport</w:t>
            </w:r>
          </w:p>
        </w:tc>
      </w:tr>
      <w:tr w:rsidR="007E77FB" w:rsidRPr="007E77FB" w14:paraId="742270C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E9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0F5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AF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metabolic process</w:t>
            </w:r>
          </w:p>
        </w:tc>
      </w:tr>
      <w:tr w:rsidR="007E77FB" w:rsidRPr="007E77FB" w14:paraId="59D5CE2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DC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92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EA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purine-containing compound metabolic process</w:t>
            </w:r>
          </w:p>
        </w:tc>
      </w:tr>
      <w:tr w:rsidR="007E77FB" w:rsidRPr="007E77FB" w14:paraId="4C7D7EA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21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F7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C9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ribonucleoside triphosphate metabolic process</w:t>
            </w:r>
          </w:p>
        </w:tc>
      </w:tr>
      <w:tr w:rsidR="007E77FB" w:rsidRPr="007E77FB" w14:paraId="28093E9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F44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54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9D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component size</w:t>
            </w:r>
          </w:p>
        </w:tc>
      </w:tr>
      <w:tr w:rsidR="007E77FB" w:rsidRPr="007E77FB" w14:paraId="7C1F1A3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CD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DC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0B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chemical synaptic transmission</w:t>
            </w:r>
          </w:p>
        </w:tc>
      </w:tr>
      <w:tr w:rsidR="007E77FB" w:rsidRPr="007E77FB" w14:paraId="25C40B5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EE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E7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C0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migration</w:t>
            </w:r>
          </w:p>
        </w:tc>
      </w:tr>
      <w:tr w:rsidR="007E77FB" w:rsidRPr="007E77FB" w14:paraId="07F3D9D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77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20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BF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localization</w:t>
            </w:r>
          </w:p>
        </w:tc>
      </w:tr>
      <w:tr w:rsidR="007E77FB" w:rsidRPr="007E77FB" w14:paraId="4546838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9A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4E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5F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localization</w:t>
            </w:r>
          </w:p>
        </w:tc>
      </w:tr>
      <w:tr w:rsidR="007E77FB" w:rsidRPr="007E77FB" w14:paraId="0E273A3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6A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E6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67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molecular function</w:t>
            </w:r>
          </w:p>
        </w:tc>
      </w:tr>
      <w:tr w:rsidR="007E77FB" w:rsidRPr="007E77FB" w14:paraId="11906A8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44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68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B9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transport</w:t>
            </w:r>
          </w:p>
        </w:tc>
      </w:tr>
      <w:tr w:rsidR="007E77FB" w:rsidRPr="007E77FB" w14:paraId="3BE9942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79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06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C5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organelle organization</w:t>
            </w:r>
          </w:p>
        </w:tc>
      </w:tr>
      <w:tr w:rsidR="007E77FB" w:rsidRPr="007E77FB" w14:paraId="1ADB6E4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F5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F9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1F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migration</w:t>
            </w:r>
          </w:p>
        </w:tc>
      </w:tr>
      <w:tr w:rsidR="007E77FB" w:rsidRPr="007E77FB" w14:paraId="2095B08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55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D9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CF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organelle organization</w:t>
            </w:r>
          </w:p>
        </w:tc>
      </w:tr>
      <w:tr w:rsidR="007E77FB" w:rsidRPr="007E77FB" w14:paraId="00E1341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D75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2C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C4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microtubule-based process</w:t>
            </w:r>
          </w:p>
        </w:tc>
      </w:tr>
      <w:tr w:rsidR="007E77FB" w:rsidRPr="007E77FB" w14:paraId="0A0DFB9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E4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C2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C0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synapse organization</w:t>
            </w:r>
          </w:p>
        </w:tc>
      </w:tr>
      <w:tr w:rsidR="007E77FB" w:rsidRPr="007E77FB" w14:paraId="6571F60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AD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BD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78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nucleoside triphosphate metabolic process</w:t>
            </w:r>
          </w:p>
        </w:tc>
      </w:tr>
      <w:tr w:rsidR="007E77FB" w:rsidRPr="007E77FB" w14:paraId="2495707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B0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75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6C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disassembly</w:t>
            </w:r>
          </w:p>
        </w:tc>
      </w:tr>
      <w:tr w:rsidR="007E77FB" w:rsidRPr="007E77FB" w14:paraId="4249ED9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80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46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A4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 cytoskeleton organization</w:t>
            </w:r>
          </w:p>
        </w:tc>
      </w:tr>
      <w:tr w:rsidR="007E77FB" w:rsidRPr="007E77FB" w14:paraId="5DF9E55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C9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6E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F7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synapse organization</w:t>
            </w:r>
          </w:p>
        </w:tc>
      </w:tr>
      <w:tr w:rsidR="007E77FB" w:rsidRPr="007E77FB" w14:paraId="6D9D09B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95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26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D3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cycle</w:t>
            </w:r>
          </w:p>
        </w:tc>
      </w:tr>
      <w:tr w:rsidR="007E77FB" w:rsidRPr="007E77FB" w14:paraId="7A4A785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34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F6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2B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nucleotide metabolic process</w:t>
            </w:r>
          </w:p>
        </w:tc>
      </w:tr>
      <w:tr w:rsidR="007E77FB" w:rsidRPr="007E77FB" w14:paraId="7EC33F7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A8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A7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E3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oxidative phosphorylation</w:t>
            </w:r>
          </w:p>
        </w:tc>
      </w:tr>
      <w:tr w:rsidR="007E77FB" w:rsidRPr="007E77FB" w14:paraId="6561263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EF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13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D3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trans-synaptic signaling</w:t>
            </w:r>
          </w:p>
        </w:tc>
      </w:tr>
      <w:tr w:rsidR="007E77FB" w:rsidRPr="007E77FB" w14:paraId="4B966DC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AA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M Protract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86F6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25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7B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polymerization</w:t>
            </w:r>
          </w:p>
        </w:tc>
      </w:tr>
      <w:tr w:rsidR="007E77FB" w:rsidRPr="007E77FB" w14:paraId="6828AC7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2A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09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6F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cytosolic transport</w:t>
            </w:r>
          </w:p>
        </w:tc>
      </w:tr>
      <w:tr w:rsidR="007E77FB" w:rsidRPr="007E77FB" w14:paraId="5D72280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68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F9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5B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supramolecular fiber organization</w:t>
            </w:r>
          </w:p>
        </w:tc>
      </w:tr>
      <w:tr w:rsidR="007E77FB" w:rsidRPr="007E77FB" w14:paraId="41071B4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84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CA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DA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organization</w:t>
            </w:r>
          </w:p>
        </w:tc>
      </w:tr>
      <w:tr w:rsidR="007E77FB" w:rsidRPr="007E77FB" w14:paraId="6CE09C7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BA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42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DA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supramolecular fiber organization</w:t>
            </w:r>
          </w:p>
        </w:tc>
      </w:tr>
      <w:tr w:rsidR="007E77FB" w:rsidRPr="007E77FB" w14:paraId="17D1B9C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F1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AF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82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cytoskeleton organization</w:t>
            </w:r>
          </w:p>
        </w:tc>
      </w:tr>
      <w:tr w:rsidR="007E77FB" w:rsidRPr="007E77FB" w14:paraId="6FA8277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C5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56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DA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component biogenesis</w:t>
            </w:r>
          </w:p>
        </w:tc>
      </w:tr>
      <w:tr w:rsidR="007E77FB" w:rsidRPr="007E77FB" w14:paraId="3688AD1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8F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37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4C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protein-containing complex assembly</w:t>
            </w:r>
          </w:p>
        </w:tc>
      </w:tr>
      <w:tr w:rsidR="007E77FB" w:rsidRPr="007E77FB" w14:paraId="64FCE3E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9C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8C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9C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bundle organization</w:t>
            </w:r>
          </w:p>
        </w:tc>
      </w:tr>
      <w:tr w:rsidR="007E77FB" w:rsidRPr="007E77FB" w14:paraId="731641B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20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A9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F0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modification process</w:t>
            </w:r>
          </w:p>
        </w:tc>
      </w:tr>
      <w:tr w:rsidR="007E77FB" w:rsidRPr="007E77FB" w14:paraId="3C7EF83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EF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17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302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length</w:t>
            </w:r>
          </w:p>
        </w:tc>
      </w:tr>
      <w:tr w:rsidR="007E77FB" w:rsidRPr="007E77FB" w14:paraId="297B504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80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EB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A4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polymerization or depolymerization</w:t>
            </w:r>
          </w:p>
        </w:tc>
      </w:tr>
      <w:tr w:rsidR="007E77FB" w:rsidRPr="007E77FB" w14:paraId="7D4C376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7C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74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81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intracellular transport</w:t>
            </w:r>
          </w:p>
        </w:tc>
      </w:tr>
      <w:tr w:rsidR="007E77FB" w:rsidRPr="007E77FB" w14:paraId="778C8FD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2E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CF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CA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exocytic process</w:t>
            </w:r>
          </w:p>
        </w:tc>
      </w:tr>
      <w:tr w:rsidR="007E77FB" w:rsidRPr="007E77FB" w14:paraId="6533AE1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57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FA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A0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polymerization</w:t>
            </w:r>
          </w:p>
        </w:tc>
      </w:tr>
      <w:tr w:rsidR="007E77FB" w:rsidRPr="007E77FB" w14:paraId="65E8BE8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CD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A1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11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polymerization or depolymerization</w:t>
            </w:r>
          </w:p>
        </w:tc>
      </w:tr>
      <w:tr w:rsidR="007E77FB" w:rsidRPr="007E77FB" w14:paraId="32B7679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BE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21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AB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cytoskeleton organization</w:t>
            </w:r>
          </w:p>
        </w:tc>
      </w:tr>
      <w:tr w:rsidR="007E77FB" w:rsidRPr="007E77FB" w14:paraId="5875381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32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EA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B3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dendritic spine organization</w:t>
            </w:r>
          </w:p>
        </w:tc>
      </w:tr>
      <w:tr w:rsidR="007E77FB" w:rsidRPr="007E77FB" w14:paraId="29C8FE1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9B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78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35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polymerization</w:t>
            </w:r>
          </w:p>
        </w:tc>
      </w:tr>
      <w:tr w:rsidR="007E77FB" w:rsidRPr="007E77FB" w14:paraId="61F2839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65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AC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2F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developmental process</w:t>
            </w:r>
          </w:p>
        </w:tc>
      </w:tr>
      <w:tr w:rsidR="007E77FB" w:rsidRPr="007E77FB" w14:paraId="7B8C824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40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9A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23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modification process</w:t>
            </w:r>
          </w:p>
        </w:tc>
      </w:tr>
      <w:tr w:rsidR="007E77FB" w:rsidRPr="007E77FB" w14:paraId="0B798C8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86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08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92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protein-containing complex disassembly</w:t>
            </w:r>
          </w:p>
        </w:tc>
      </w:tr>
      <w:tr w:rsidR="007E77FB" w:rsidRPr="007E77FB" w14:paraId="6575713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AE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38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71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depolymerization</w:t>
            </w:r>
          </w:p>
        </w:tc>
      </w:tr>
      <w:tr w:rsidR="007E77FB" w:rsidRPr="007E77FB" w14:paraId="79A4525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30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6A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F5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bundle assembly</w:t>
            </w:r>
          </w:p>
        </w:tc>
      </w:tr>
      <w:tr w:rsidR="007E77FB" w:rsidRPr="007E77FB" w14:paraId="070ABA1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E4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9A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E1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supramolecular fiber organization</w:t>
            </w:r>
          </w:p>
        </w:tc>
      </w:tr>
      <w:tr w:rsidR="007E77FB" w:rsidRPr="007E77FB" w14:paraId="0E00BFB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CF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Protract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B547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3D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filament-based process</w:t>
            </w:r>
          </w:p>
        </w:tc>
      </w:tr>
      <w:tr w:rsidR="007E77FB" w:rsidRPr="007E77FB" w14:paraId="45B38ED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9B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32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0C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proton motive force-driven mitochondrial ATP synthesis</w:t>
            </w:r>
          </w:p>
        </w:tc>
      </w:tr>
      <w:tr w:rsidR="007E77FB" w:rsidRPr="007E77FB" w14:paraId="0D0039B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04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1A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2E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neurotransmitter secretion</w:t>
            </w:r>
          </w:p>
        </w:tc>
      </w:tr>
      <w:tr w:rsidR="007E77FB" w:rsidRPr="007E77FB" w14:paraId="508B6FB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77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ED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3E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priming</w:t>
            </w:r>
          </w:p>
        </w:tc>
      </w:tr>
      <w:tr w:rsidR="007E77FB" w:rsidRPr="007E77FB" w14:paraId="05879A5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7F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62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A3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triphosphate biosynthetic process</w:t>
            </w:r>
          </w:p>
        </w:tc>
      </w:tr>
      <w:tr w:rsidR="007E77FB" w:rsidRPr="007E77FB" w14:paraId="2FC3307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F2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8F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FC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nucleoside triphosphate biosynthetic process</w:t>
            </w:r>
          </w:p>
        </w:tc>
      </w:tr>
      <w:tr w:rsidR="007E77FB" w:rsidRPr="007E77FB" w14:paraId="0DEF28C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56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61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2C5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ATP metabolic process</w:t>
            </w:r>
          </w:p>
        </w:tc>
      </w:tr>
      <w:tr w:rsidR="007E77FB" w:rsidRPr="007E77FB" w14:paraId="57000B8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51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14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93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ATP biosynthetic process</w:t>
            </w:r>
          </w:p>
        </w:tc>
      </w:tr>
      <w:tr w:rsidR="007E77FB" w:rsidRPr="007E77FB" w14:paraId="24ABA49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2F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61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6C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organonitrogen compound catabolic process</w:t>
            </w:r>
          </w:p>
        </w:tc>
      </w:tr>
      <w:tr w:rsidR="007E77FB" w:rsidRPr="007E77FB" w14:paraId="36A5557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C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349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42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exocytosis</w:t>
            </w:r>
          </w:p>
        </w:tc>
      </w:tr>
      <w:tr w:rsidR="007E77FB" w:rsidRPr="007E77FB" w14:paraId="5BDB076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22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18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8B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neurotransmitter transport</w:t>
            </w:r>
          </w:p>
        </w:tc>
      </w:tr>
      <w:tr w:rsidR="007E77FB" w:rsidRPr="007E77FB" w14:paraId="2938742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8C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9B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B7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ribonucleoside triphosphate biosynthetic process</w:t>
            </w:r>
          </w:p>
        </w:tc>
      </w:tr>
      <w:tr w:rsidR="007E77FB" w:rsidRPr="007E77FB" w14:paraId="76BBED6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A6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F4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F6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ribonucleoside triphosphate biosynthetic process</w:t>
            </w:r>
          </w:p>
        </w:tc>
      </w:tr>
      <w:tr w:rsidR="007E77FB" w:rsidRPr="007E77FB" w14:paraId="31A3072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A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86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8C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signal release from synapse</w:t>
            </w:r>
          </w:p>
        </w:tc>
      </w:tr>
      <w:tr w:rsidR="007E77FB" w:rsidRPr="007E77FB" w14:paraId="17BB0BA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C4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1D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9B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catabolic process</w:t>
            </w:r>
          </w:p>
        </w:tc>
      </w:tr>
      <w:tr w:rsidR="007E77FB" w:rsidRPr="007E77FB" w14:paraId="13AB6B7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A5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Acute M Protract F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F483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160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35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biological quality</w:t>
            </w:r>
          </w:p>
        </w:tc>
      </w:tr>
      <w:tr w:rsidR="007E77FB" w:rsidRPr="007E77FB" w14:paraId="513AF24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70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6D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D3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energy derivation by oxidation of organic compounds</w:t>
            </w:r>
          </w:p>
        </w:tc>
      </w:tr>
      <w:tr w:rsidR="007E77FB" w:rsidRPr="007E77FB" w14:paraId="72CD3C4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E9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DD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F5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biosynthetic process</w:t>
            </w:r>
          </w:p>
        </w:tc>
      </w:tr>
      <w:tr w:rsidR="007E77FB" w:rsidRPr="007E77FB" w14:paraId="350D931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5E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BF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A2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presynapse</w:t>
            </w:r>
            <w:proofErr w:type="spellEnd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 organization</w:t>
            </w:r>
          </w:p>
        </w:tc>
      </w:tr>
      <w:tr w:rsidR="007E77FB" w:rsidRPr="007E77FB" w14:paraId="0006D9D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4E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C5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0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secretion by cell</w:t>
            </w:r>
          </w:p>
        </w:tc>
      </w:tr>
      <w:tr w:rsidR="007E77FB" w:rsidRPr="007E77FB" w14:paraId="4EBC90C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FC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BE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E5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amino acid metabolic process</w:t>
            </w:r>
          </w:p>
        </w:tc>
      </w:tr>
      <w:tr w:rsidR="007E77FB" w:rsidRPr="007E77FB" w14:paraId="48C98E3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1B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3F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FF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metabolic process</w:t>
            </w:r>
          </w:p>
        </w:tc>
      </w:tr>
      <w:tr w:rsidR="007E77FB" w:rsidRPr="007E77FB" w14:paraId="429BC19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88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28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89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morphogenesis</w:t>
            </w:r>
          </w:p>
        </w:tc>
      </w:tr>
      <w:tr w:rsidR="007E77FB" w:rsidRPr="007E77FB" w14:paraId="2BA258C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A0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4A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65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dendrite development</w:t>
            </w:r>
          </w:p>
        </w:tc>
      </w:tr>
      <w:tr w:rsidR="007E77FB" w:rsidRPr="007E77FB" w14:paraId="205E346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FE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62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89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maintenance of postsynaptic specialization structure</w:t>
            </w:r>
          </w:p>
        </w:tc>
      </w:tr>
      <w:tr w:rsidR="007E77FB" w:rsidRPr="007E77FB" w14:paraId="4BA1699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E4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B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69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localization in cell</w:t>
            </w:r>
          </w:p>
        </w:tc>
      </w:tr>
      <w:tr w:rsidR="007E77FB" w:rsidRPr="007E77FB" w14:paraId="18B6644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72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55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7E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dendritic spine development</w:t>
            </w:r>
          </w:p>
        </w:tc>
      </w:tr>
      <w:tr w:rsidR="007E77FB" w:rsidRPr="007E77FB" w14:paraId="2400A8D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FE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71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F2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recycling via endosome</w:t>
            </w:r>
          </w:p>
        </w:tc>
      </w:tr>
      <w:tr w:rsidR="007E77FB" w:rsidRPr="007E77FB" w14:paraId="22EA0D9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72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71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BE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motility</w:t>
            </w:r>
          </w:p>
        </w:tc>
      </w:tr>
      <w:tr w:rsidR="007E77FB" w:rsidRPr="007E77FB" w14:paraId="45E56E2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C7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66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A7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receptor-mediated endocytosis</w:t>
            </w:r>
          </w:p>
        </w:tc>
      </w:tr>
      <w:tr w:rsidR="007E77FB" w:rsidRPr="007E77FB" w14:paraId="59FC629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FC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0F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0F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membrane organization</w:t>
            </w:r>
          </w:p>
        </w:tc>
      </w:tr>
      <w:tr w:rsidR="007E77FB" w:rsidRPr="007E77FB" w14:paraId="5AAADD5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3D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D55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7E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differentiation</w:t>
            </w:r>
          </w:p>
        </w:tc>
      </w:tr>
      <w:tr w:rsidR="007E77FB" w:rsidRPr="007E77FB" w14:paraId="4772D9A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2C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03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32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biological process</w:t>
            </w:r>
          </w:p>
        </w:tc>
      </w:tr>
      <w:tr w:rsidR="007E77FB" w:rsidRPr="007E77FB" w14:paraId="451D53D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9E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8F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3F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membrane</w:t>
            </w:r>
          </w:p>
        </w:tc>
      </w:tr>
      <w:tr w:rsidR="007E77FB" w:rsidRPr="007E77FB" w14:paraId="6B8F048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02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EB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629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vesicle localization</w:t>
            </w:r>
          </w:p>
        </w:tc>
      </w:tr>
      <w:tr w:rsidR="007E77FB" w:rsidRPr="007E77FB" w14:paraId="09021A5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DE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DE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074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amide biosynthetic process</w:t>
            </w:r>
          </w:p>
        </w:tc>
      </w:tr>
      <w:tr w:rsidR="007E77FB" w:rsidRPr="007E77FB" w14:paraId="7DFD140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62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8C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E6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development</w:t>
            </w:r>
          </w:p>
        </w:tc>
      </w:tr>
      <w:tr w:rsidR="007E77FB" w:rsidRPr="007E77FB" w14:paraId="63939A7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98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A4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4A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organization or biogenesis</w:t>
            </w:r>
          </w:p>
        </w:tc>
      </w:tr>
      <w:tr w:rsidR="007E77FB" w:rsidRPr="007E77FB" w14:paraId="3BED7DE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A5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F8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C7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phosphate metabolic process</w:t>
            </w:r>
          </w:p>
        </w:tc>
      </w:tr>
      <w:tr w:rsidR="007E77FB" w:rsidRPr="007E77FB" w14:paraId="2C9B296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E4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1B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E5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metabolic process</w:t>
            </w:r>
          </w:p>
        </w:tc>
      </w:tr>
      <w:tr w:rsidR="007E77FB" w:rsidRPr="007E77FB" w14:paraId="4E5D14A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E2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0F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ED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developmental process</w:t>
            </w:r>
          </w:p>
        </w:tc>
      </w:tr>
      <w:tr w:rsidR="007E77FB" w:rsidRPr="007E77FB" w14:paraId="08C4600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0A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74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CF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macromolecule metabolic process</w:t>
            </w:r>
          </w:p>
        </w:tc>
      </w:tr>
      <w:tr w:rsidR="007E77FB" w:rsidRPr="007E77FB" w14:paraId="618CDD2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A3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CB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52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population proliferation</w:t>
            </w:r>
          </w:p>
        </w:tc>
      </w:tr>
      <w:tr w:rsidR="007E77FB" w:rsidRPr="007E77FB" w14:paraId="4B3D925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C9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C8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27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system development</w:t>
            </w:r>
          </w:p>
        </w:tc>
      </w:tr>
      <w:tr w:rsidR="007E77FB" w:rsidRPr="007E77FB" w14:paraId="07ECA62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3D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B6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6D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macromolecule localization</w:t>
            </w:r>
          </w:p>
        </w:tc>
      </w:tr>
      <w:tr w:rsidR="007E77FB" w:rsidRPr="007E77FB" w14:paraId="7530321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78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0E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FC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protein localization</w:t>
            </w:r>
          </w:p>
        </w:tc>
      </w:tr>
      <w:tr w:rsidR="007E77FB" w:rsidRPr="007E77FB" w14:paraId="0727BBA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96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36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00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 metabolic process</w:t>
            </w:r>
          </w:p>
        </w:tc>
      </w:tr>
      <w:tr w:rsidR="007E77FB" w:rsidRPr="007E77FB" w14:paraId="03B2829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FC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52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38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localization</w:t>
            </w:r>
          </w:p>
        </w:tc>
      </w:tr>
      <w:tr w:rsidR="007E77FB" w:rsidRPr="007E77FB" w14:paraId="05123E4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F3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F5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F2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multicellular organism development</w:t>
            </w:r>
          </w:p>
        </w:tc>
      </w:tr>
      <w:tr w:rsidR="007E77FB" w:rsidRPr="007E77FB" w14:paraId="02F8E07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5D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4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20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localization</w:t>
            </w:r>
          </w:p>
        </w:tc>
      </w:tr>
      <w:tr w:rsidR="007E77FB" w:rsidRPr="007E77FB" w14:paraId="3775CD2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78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00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FC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transmembrane transport</w:t>
            </w:r>
          </w:p>
        </w:tc>
      </w:tr>
      <w:tr w:rsidR="007E77FB" w:rsidRPr="007E77FB" w14:paraId="70F8A1B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0D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D1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C1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transport</w:t>
            </w:r>
          </w:p>
        </w:tc>
      </w:tr>
      <w:tr w:rsidR="007E77FB" w:rsidRPr="007E77FB" w14:paraId="2999885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8D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D6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A7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macromolecule localization</w:t>
            </w:r>
          </w:p>
        </w:tc>
      </w:tr>
      <w:tr w:rsidR="007E77FB" w:rsidRPr="007E77FB" w14:paraId="7C31172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7E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ED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1E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localization</w:t>
            </w:r>
          </w:p>
        </w:tc>
      </w:tr>
      <w:tr w:rsidR="007E77FB" w:rsidRPr="007E77FB" w14:paraId="57C8611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33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0E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BE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organization</w:t>
            </w:r>
          </w:p>
        </w:tc>
      </w:tr>
      <w:tr w:rsidR="007E77FB" w:rsidRPr="007E77FB" w14:paraId="55A3405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E4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57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941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cellular process</w:t>
            </w:r>
          </w:p>
        </w:tc>
      </w:tr>
      <w:tr w:rsidR="007E77FB" w:rsidRPr="007E77FB" w14:paraId="0A2ECBC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46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C1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8A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junction assembly</w:t>
            </w:r>
          </w:p>
        </w:tc>
      </w:tr>
      <w:tr w:rsidR="007E77FB" w:rsidRPr="007E77FB" w14:paraId="3109539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16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60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FE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transport</w:t>
            </w:r>
          </w:p>
        </w:tc>
      </w:tr>
      <w:tr w:rsidR="007E77FB" w:rsidRPr="007E77FB" w14:paraId="2A7D4F1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FE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9B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00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tRNA aminoacylation</w:t>
            </w:r>
          </w:p>
        </w:tc>
      </w:tr>
      <w:tr w:rsidR="007E77FB" w:rsidRPr="007E77FB" w14:paraId="6F699DC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71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EC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B1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endosomal transport</w:t>
            </w:r>
          </w:p>
        </w:tc>
      </w:tr>
      <w:tr w:rsidR="007E77FB" w:rsidRPr="007E77FB" w14:paraId="293670B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EF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CD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E0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nervous system development</w:t>
            </w:r>
          </w:p>
        </w:tc>
      </w:tr>
      <w:tr w:rsidR="007E77FB" w:rsidRPr="007E77FB" w14:paraId="0B178B2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29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86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A2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part morphogenesis</w:t>
            </w:r>
          </w:p>
        </w:tc>
      </w:tr>
      <w:tr w:rsidR="007E77FB" w:rsidRPr="007E77FB" w14:paraId="1EEA2FA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30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8C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6F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maintenance of synapse structure</w:t>
            </w:r>
          </w:p>
        </w:tc>
      </w:tr>
      <w:tr w:rsidR="007E77FB" w:rsidRPr="007E77FB" w14:paraId="51B39E3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01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F5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AD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generation of precursor metabolites and energy</w:t>
            </w:r>
          </w:p>
        </w:tc>
      </w:tr>
      <w:tr w:rsidR="007E77FB" w:rsidRPr="007E77FB" w14:paraId="277B777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0F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B0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FD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development</w:t>
            </w:r>
          </w:p>
        </w:tc>
      </w:tr>
      <w:tr w:rsidR="007E77FB" w:rsidRPr="007E77FB" w14:paraId="25870C5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32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83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8F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biogenesis</w:t>
            </w:r>
          </w:p>
        </w:tc>
      </w:tr>
      <w:tr w:rsidR="007E77FB" w:rsidRPr="007E77FB" w14:paraId="4E454D9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21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83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88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vesicle-mediated transport</w:t>
            </w:r>
          </w:p>
        </w:tc>
      </w:tr>
      <w:tr w:rsidR="007E77FB" w:rsidRPr="007E77FB" w14:paraId="5659DD6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55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38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2D2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metabolic process</w:t>
            </w:r>
          </w:p>
        </w:tc>
      </w:tr>
      <w:tr w:rsidR="007E77FB" w:rsidRPr="007E77FB" w14:paraId="26E4C19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8C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C4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37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localization</w:t>
            </w:r>
          </w:p>
        </w:tc>
      </w:tr>
      <w:tr w:rsidR="007E77FB" w:rsidRPr="007E77FB" w14:paraId="52A8B5C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73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9D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54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ribonucleotide metabolic process</w:t>
            </w:r>
          </w:p>
        </w:tc>
      </w:tr>
      <w:tr w:rsidR="007E77FB" w:rsidRPr="007E77FB" w14:paraId="65521D2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77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F7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E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localization</w:t>
            </w:r>
          </w:p>
        </w:tc>
      </w:tr>
      <w:tr w:rsidR="007E77FB" w:rsidRPr="007E77FB" w14:paraId="6E616B9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85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2D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451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tRNA aminoacylation for protein translation</w:t>
            </w:r>
          </w:p>
        </w:tc>
      </w:tr>
      <w:tr w:rsidR="007E77FB" w:rsidRPr="007E77FB" w14:paraId="5232095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00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0E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44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process</w:t>
            </w:r>
          </w:p>
        </w:tc>
      </w:tr>
      <w:tr w:rsidR="007E77FB" w:rsidRPr="007E77FB" w14:paraId="39F6EA0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22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DF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F1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density organization</w:t>
            </w:r>
          </w:p>
        </w:tc>
      </w:tr>
      <w:tr w:rsidR="007E77FB" w:rsidRPr="007E77FB" w14:paraId="6E85674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E1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BB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DE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establishment of protein localization</w:t>
            </w:r>
          </w:p>
        </w:tc>
      </w:tr>
      <w:tr w:rsidR="007E77FB" w:rsidRPr="007E77FB" w14:paraId="28F1D50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0B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69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E4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plasma membrane bounded cell projection morphogenesis</w:t>
            </w:r>
          </w:p>
        </w:tc>
      </w:tr>
      <w:tr w:rsidR="007E77FB" w:rsidRPr="007E77FB" w14:paraId="71E3961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A3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26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65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transport</w:t>
            </w:r>
          </w:p>
        </w:tc>
      </w:tr>
      <w:tr w:rsidR="007E77FB" w:rsidRPr="007E77FB" w14:paraId="4801959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6B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07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DB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presynaptic endocytosis</w:t>
            </w:r>
          </w:p>
        </w:tc>
      </w:tr>
      <w:tr w:rsidR="007E77FB" w:rsidRPr="007E77FB" w14:paraId="7B6310A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97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39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EB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generation of neurons</w:t>
            </w:r>
          </w:p>
        </w:tc>
      </w:tr>
      <w:tr w:rsidR="007E77FB" w:rsidRPr="007E77FB" w14:paraId="3F44E5E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0E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1B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DB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organonitrogen compound metabolic process</w:t>
            </w:r>
          </w:p>
        </w:tc>
      </w:tr>
      <w:tr w:rsidR="007E77FB" w:rsidRPr="007E77FB" w14:paraId="2D2B8A2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51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C3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53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response to stimulus</w:t>
            </w:r>
          </w:p>
        </w:tc>
      </w:tr>
      <w:tr w:rsidR="007E77FB" w:rsidRPr="007E77FB" w14:paraId="28B1934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D5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E0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EE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catabolic process</w:t>
            </w:r>
          </w:p>
        </w:tc>
      </w:tr>
      <w:tr w:rsidR="007E77FB" w:rsidRPr="007E77FB" w14:paraId="1053583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56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67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DF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plasma membrane bounded cell projection organization</w:t>
            </w:r>
          </w:p>
        </w:tc>
      </w:tr>
      <w:tr w:rsidR="007E77FB" w:rsidRPr="007E77FB" w14:paraId="0BC8B55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F2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6A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67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phosphate-containing compound metabolic process</w:t>
            </w:r>
          </w:p>
        </w:tc>
      </w:tr>
      <w:tr w:rsidR="007E77FB" w:rsidRPr="007E77FB" w14:paraId="0324FEE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0D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05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66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cell junction</w:t>
            </w:r>
          </w:p>
        </w:tc>
      </w:tr>
      <w:tr w:rsidR="007E77FB" w:rsidRPr="007E77FB" w14:paraId="7DBC0AE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46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61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27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substance transport</w:t>
            </w:r>
          </w:p>
        </w:tc>
      </w:tr>
      <w:tr w:rsidR="007E77FB" w:rsidRPr="007E77FB" w14:paraId="64CF462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74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83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10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nitrogen compound biosynthetic process</w:t>
            </w:r>
          </w:p>
        </w:tc>
      </w:tr>
      <w:tr w:rsidR="007E77FB" w:rsidRPr="007E77FB" w14:paraId="79B2218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55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07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B6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secretion</w:t>
            </w:r>
          </w:p>
        </w:tc>
      </w:tr>
      <w:tr w:rsidR="007E77FB" w:rsidRPr="007E77FB" w14:paraId="5491DB8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B0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8B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BE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primary metabolic process</w:t>
            </w:r>
          </w:p>
        </w:tc>
      </w:tr>
      <w:tr w:rsidR="007E77FB" w:rsidRPr="007E77FB" w14:paraId="0FCA6AD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A0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B2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DA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modulation of chemical synaptic transmission</w:t>
            </w:r>
          </w:p>
        </w:tc>
      </w:tr>
      <w:tr w:rsidR="007E77FB" w:rsidRPr="007E77FB" w14:paraId="08B5ED0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B8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57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02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trans-synaptic signaling</w:t>
            </w:r>
          </w:p>
        </w:tc>
      </w:tr>
      <w:tr w:rsidR="007E77FB" w:rsidRPr="007E77FB" w14:paraId="657028A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A6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D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16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ribonucleotide metabolic process</w:t>
            </w:r>
          </w:p>
        </w:tc>
      </w:tr>
      <w:tr w:rsidR="007E77FB" w:rsidRPr="007E77FB" w14:paraId="411E466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FE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2C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A2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projection development</w:t>
            </w:r>
          </w:p>
        </w:tc>
      </w:tr>
      <w:tr w:rsidR="007E77FB" w:rsidRPr="007E77FB" w14:paraId="2005AC7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26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30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2B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Ras protein signal transduction</w:t>
            </w:r>
          </w:p>
        </w:tc>
      </w:tr>
      <w:tr w:rsidR="007E77FB" w:rsidRPr="007E77FB" w14:paraId="68A3CB6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226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B2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AC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mitochondrion organization</w:t>
            </w:r>
          </w:p>
        </w:tc>
      </w:tr>
      <w:tr w:rsidR="007E77FB" w:rsidRPr="007E77FB" w14:paraId="2C11E8C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1F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BB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CB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catabolic process</w:t>
            </w:r>
          </w:p>
        </w:tc>
      </w:tr>
      <w:tr w:rsidR="007E77FB" w:rsidRPr="007E77FB" w14:paraId="2A6E6A2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EA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65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6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communication</w:t>
            </w:r>
          </w:p>
        </w:tc>
      </w:tr>
      <w:tr w:rsidR="007E77FB" w:rsidRPr="007E77FB" w14:paraId="22A7F9A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14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39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7A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localization</w:t>
            </w:r>
          </w:p>
        </w:tc>
      </w:tr>
      <w:tr w:rsidR="007E77FB" w:rsidRPr="007E77FB" w14:paraId="0B51A82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DD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C2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7A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cellular process</w:t>
            </w:r>
          </w:p>
        </w:tc>
      </w:tr>
      <w:tr w:rsidR="007E77FB" w:rsidRPr="007E77FB" w14:paraId="1180AF1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8F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40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1B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endocytosis</w:t>
            </w:r>
          </w:p>
        </w:tc>
      </w:tr>
      <w:tr w:rsidR="007E77FB" w:rsidRPr="007E77FB" w14:paraId="24E5D29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F3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6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8A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cellular component organization</w:t>
            </w:r>
          </w:p>
        </w:tc>
      </w:tr>
      <w:tr w:rsidR="007E77FB" w:rsidRPr="007E77FB" w14:paraId="4EF4634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EF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21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AD2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cell-cell signaling</w:t>
            </w:r>
          </w:p>
        </w:tc>
      </w:tr>
      <w:tr w:rsidR="007E77FB" w:rsidRPr="007E77FB" w14:paraId="5229B7C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21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F1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77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nucleobase-containing small molecule metabolic process</w:t>
            </w:r>
          </w:p>
        </w:tc>
      </w:tr>
      <w:tr w:rsidR="007E77FB" w:rsidRPr="007E77FB" w14:paraId="0C7E1FD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99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69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31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molecular function</w:t>
            </w:r>
          </w:p>
        </w:tc>
      </w:tr>
      <w:tr w:rsidR="007E77FB" w:rsidRPr="007E77FB" w14:paraId="4B688B9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10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EF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16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transport</w:t>
            </w:r>
          </w:p>
        </w:tc>
      </w:tr>
      <w:tr w:rsidR="007E77FB" w:rsidRPr="007E77FB" w14:paraId="2B29C69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9D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19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91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translation</w:t>
            </w:r>
          </w:p>
        </w:tc>
      </w:tr>
      <w:tr w:rsidR="007E77FB" w:rsidRPr="007E77FB" w14:paraId="2846A4C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56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66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95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mitochondrion organization</w:t>
            </w:r>
          </w:p>
        </w:tc>
      </w:tr>
      <w:tr w:rsidR="007E77FB" w:rsidRPr="007E77FB" w14:paraId="64DC2D1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C2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C9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BB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catabolic process</w:t>
            </w:r>
          </w:p>
        </w:tc>
      </w:tr>
      <w:tr w:rsidR="007E77FB" w:rsidRPr="007E77FB" w14:paraId="63E7446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2E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0D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F8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transport</w:t>
            </w:r>
          </w:p>
        </w:tc>
      </w:tr>
      <w:tr w:rsidR="007E77FB" w:rsidRPr="007E77FB" w14:paraId="1D3C325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B2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A0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D5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synapse</w:t>
            </w:r>
          </w:p>
        </w:tc>
      </w:tr>
      <w:tr w:rsidR="007E77FB" w:rsidRPr="007E77FB" w14:paraId="3935230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F9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7D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C8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biological process</w:t>
            </w:r>
          </w:p>
        </w:tc>
      </w:tr>
      <w:tr w:rsidR="007E77FB" w:rsidRPr="007E77FB" w14:paraId="4078495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7D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409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BE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projection morphogenesis</w:t>
            </w:r>
          </w:p>
        </w:tc>
      </w:tr>
      <w:tr w:rsidR="007E77FB" w:rsidRPr="007E77FB" w14:paraId="1467A0B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E2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DC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C5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morphogenesis</w:t>
            </w:r>
          </w:p>
        </w:tc>
      </w:tr>
      <w:tr w:rsidR="007E77FB" w:rsidRPr="007E77FB" w14:paraId="796C4F4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6B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E5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D7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synapse assembly</w:t>
            </w:r>
          </w:p>
        </w:tc>
      </w:tr>
      <w:tr w:rsidR="007E77FB" w:rsidRPr="007E77FB" w14:paraId="0B8B96A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A5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8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0A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</w:t>
            </w:r>
          </w:p>
        </w:tc>
      </w:tr>
      <w:tr w:rsidR="007E77FB" w:rsidRPr="007E77FB" w14:paraId="65D2245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9B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23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09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projection organization</w:t>
            </w:r>
          </w:p>
        </w:tc>
      </w:tr>
      <w:tr w:rsidR="007E77FB" w:rsidRPr="007E77FB" w14:paraId="42CDF37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FE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16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0D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oxygen levels</w:t>
            </w:r>
          </w:p>
        </w:tc>
      </w:tr>
      <w:tr w:rsidR="007E77FB" w:rsidRPr="007E77FB" w14:paraId="606ACCA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96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CC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E09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carbohydrate catabolic process</w:t>
            </w:r>
          </w:p>
        </w:tc>
      </w:tr>
      <w:tr w:rsidR="007E77FB" w:rsidRPr="007E77FB" w14:paraId="5D51260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28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53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FB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protein-containing complex disassembly</w:t>
            </w:r>
          </w:p>
        </w:tc>
      </w:tr>
      <w:tr w:rsidR="007E77FB" w:rsidRPr="007E77FB" w14:paraId="03CAA24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44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A6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BB6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metabolic process</w:t>
            </w:r>
          </w:p>
        </w:tc>
      </w:tr>
      <w:tr w:rsidR="007E77FB" w:rsidRPr="007E77FB" w14:paraId="004B89D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50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59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AE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secretion by cell</w:t>
            </w:r>
          </w:p>
        </w:tc>
      </w:tr>
      <w:tr w:rsidR="007E77FB" w:rsidRPr="007E77FB" w14:paraId="50EAC60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47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71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E7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exocytosis</w:t>
            </w:r>
          </w:p>
        </w:tc>
      </w:tr>
      <w:tr w:rsidR="007E77FB" w:rsidRPr="007E77FB" w14:paraId="6A1B255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CE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36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4D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endocytosis</w:t>
            </w:r>
          </w:p>
        </w:tc>
      </w:tr>
      <w:tr w:rsidR="007E77FB" w:rsidRPr="007E77FB" w14:paraId="52F9382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21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A2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28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dendrite morphogenesis</w:t>
            </w:r>
          </w:p>
        </w:tc>
      </w:tr>
      <w:tr w:rsidR="007E77FB" w:rsidRPr="007E77FB" w14:paraId="7742F22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E2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44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A8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component organization</w:t>
            </w:r>
          </w:p>
        </w:tc>
      </w:tr>
      <w:tr w:rsidR="007E77FB" w:rsidRPr="007E77FB" w14:paraId="2036063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66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2C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B0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nitrogen compound transport</w:t>
            </w:r>
          </w:p>
        </w:tc>
      </w:tr>
      <w:tr w:rsidR="007E77FB" w:rsidRPr="007E77FB" w14:paraId="33C481D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4F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CA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B3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signaling</w:t>
            </w:r>
          </w:p>
        </w:tc>
      </w:tr>
      <w:tr w:rsidR="007E77FB" w:rsidRPr="007E77FB" w14:paraId="68A6781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1E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38D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8C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endomembrane system organization</w:t>
            </w:r>
          </w:p>
        </w:tc>
      </w:tr>
      <w:tr w:rsidR="007E77FB" w:rsidRPr="007E77FB" w14:paraId="13C9C41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2C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27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60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endocytosis</w:t>
            </w:r>
          </w:p>
        </w:tc>
      </w:tr>
      <w:tr w:rsidR="007E77FB" w:rsidRPr="007E77FB" w14:paraId="606354B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99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A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D6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metabolic process</w:t>
            </w:r>
          </w:p>
        </w:tc>
      </w:tr>
      <w:tr w:rsidR="007E77FB" w:rsidRPr="007E77FB" w14:paraId="47E9D06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0F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0B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9A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protein transport</w:t>
            </w:r>
          </w:p>
        </w:tc>
      </w:tr>
      <w:tr w:rsidR="007E77FB" w:rsidRPr="007E77FB" w14:paraId="3666B7F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B3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52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9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programmed cell death</w:t>
            </w:r>
          </w:p>
        </w:tc>
      </w:tr>
      <w:tr w:rsidR="007E77FB" w:rsidRPr="007E77FB" w14:paraId="0E99040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5F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18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21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organelle</w:t>
            </w:r>
          </w:p>
        </w:tc>
      </w:tr>
      <w:tr w:rsidR="007E77FB" w:rsidRPr="007E77FB" w14:paraId="6DBFD92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3E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E9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CC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postsynaptic specialization organization</w:t>
            </w:r>
          </w:p>
        </w:tc>
      </w:tr>
      <w:tr w:rsidR="007E77FB" w:rsidRPr="007E77FB" w14:paraId="7794A2F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14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AE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B2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substance catabolic process</w:t>
            </w:r>
          </w:p>
        </w:tc>
      </w:tr>
      <w:tr w:rsidR="007E77FB" w:rsidRPr="007E77FB" w14:paraId="427782D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42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BE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65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projection morphogenesis</w:t>
            </w:r>
          </w:p>
        </w:tc>
      </w:tr>
      <w:tr w:rsidR="007E77FB" w:rsidRPr="007E77FB" w14:paraId="130FE7F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4A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FD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F6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recycling</w:t>
            </w:r>
          </w:p>
        </w:tc>
      </w:tr>
      <w:tr w:rsidR="007E77FB" w:rsidRPr="007E77FB" w14:paraId="5C6CF4F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EF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1D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B6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organization</w:t>
            </w:r>
          </w:p>
        </w:tc>
      </w:tr>
      <w:tr w:rsidR="007E77FB" w:rsidRPr="007E77FB" w14:paraId="0171BA9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C6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11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1E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neuron projection development</w:t>
            </w:r>
          </w:p>
        </w:tc>
      </w:tr>
      <w:tr w:rsidR="007E77FB" w:rsidRPr="007E77FB" w14:paraId="710E0F0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08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5C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5A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maintenance</w:t>
            </w:r>
          </w:p>
        </w:tc>
      </w:tr>
      <w:tr w:rsidR="007E77FB" w:rsidRPr="007E77FB" w14:paraId="1BF416F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C2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C0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69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population proliferation</w:t>
            </w:r>
          </w:p>
        </w:tc>
      </w:tr>
      <w:tr w:rsidR="007E77FB" w:rsidRPr="007E77FB" w14:paraId="4B97536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08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5A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7B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transport</w:t>
            </w:r>
          </w:p>
        </w:tc>
      </w:tr>
      <w:tr w:rsidR="007E77FB" w:rsidRPr="007E77FB" w14:paraId="53B88F8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7B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18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9D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cellular metabolic process</w:t>
            </w:r>
          </w:p>
        </w:tc>
      </w:tr>
      <w:tr w:rsidR="007E77FB" w:rsidRPr="007E77FB" w14:paraId="124C2AC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D9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D0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C5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junction maintenance</w:t>
            </w:r>
          </w:p>
        </w:tc>
      </w:tr>
      <w:tr w:rsidR="007E77FB" w:rsidRPr="007E77FB" w14:paraId="7E45E9A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45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03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1D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biological process</w:t>
            </w:r>
          </w:p>
        </w:tc>
      </w:tr>
      <w:tr w:rsidR="007E77FB" w:rsidRPr="007E77FB" w14:paraId="42466F4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D3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D1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6D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phosphorus metabolic process</w:t>
            </w:r>
          </w:p>
        </w:tc>
      </w:tr>
      <w:tr w:rsidR="007E77FB" w:rsidRPr="007E77FB" w14:paraId="107B0DE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07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E4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85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organization</w:t>
            </w:r>
          </w:p>
        </w:tc>
      </w:tr>
      <w:tr w:rsidR="007E77FB" w:rsidRPr="007E77FB" w14:paraId="6F0E445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48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D1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29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GTPase mediated signal transduction</w:t>
            </w:r>
          </w:p>
        </w:tc>
      </w:tr>
      <w:tr w:rsidR="007E77FB" w:rsidRPr="007E77FB" w14:paraId="6EB99D4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AF8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32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6B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carbohydrate metabolic process</w:t>
            </w:r>
          </w:p>
        </w:tc>
      </w:tr>
      <w:tr w:rsidR="007E77FB" w:rsidRPr="007E77FB" w14:paraId="16152AC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09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FE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54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translation at </w:t>
            </w: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postsynapse</w:t>
            </w:r>
            <w:proofErr w:type="spellEnd"/>
          </w:p>
        </w:tc>
      </w:tr>
      <w:tr w:rsidR="007E77FB" w:rsidRPr="007E77FB" w14:paraId="22C32FE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FA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E3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8C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aerobic respiration</w:t>
            </w:r>
          </w:p>
        </w:tc>
      </w:tr>
      <w:tr w:rsidR="007E77FB" w:rsidRPr="007E77FB" w14:paraId="0F7BEAE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BF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C5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B4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endocytosis</w:t>
            </w:r>
          </w:p>
        </w:tc>
      </w:tr>
      <w:tr w:rsidR="007E77FB" w:rsidRPr="007E77FB" w14:paraId="01F37F1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8E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4F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51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morphogenesis involved in neuron differentiation</w:t>
            </w:r>
          </w:p>
        </w:tc>
      </w:tr>
      <w:tr w:rsidR="007E77FB" w:rsidRPr="007E77FB" w14:paraId="4B6FE7B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9B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96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E7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stress</w:t>
            </w:r>
          </w:p>
        </w:tc>
      </w:tr>
      <w:tr w:rsidR="007E77FB" w:rsidRPr="007E77FB" w14:paraId="181213E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02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19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1E5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carbohydrate derivative metabolic process</w:t>
            </w:r>
          </w:p>
        </w:tc>
      </w:tr>
      <w:tr w:rsidR="007E77FB" w:rsidRPr="007E77FB" w14:paraId="4D13B40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71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03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D9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organelle localization</w:t>
            </w:r>
          </w:p>
        </w:tc>
      </w:tr>
      <w:tr w:rsidR="007E77FB" w:rsidRPr="007E77FB" w14:paraId="4182458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BC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7D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C0A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translation at </w:t>
            </w: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presynapse</w:t>
            </w:r>
            <w:proofErr w:type="spellEnd"/>
          </w:p>
        </w:tc>
      </w:tr>
      <w:tr w:rsidR="007E77FB" w:rsidRPr="007E77FB" w14:paraId="3D1054D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C9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65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97F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amide metabolic process</w:t>
            </w:r>
          </w:p>
        </w:tc>
      </w:tr>
      <w:tr w:rsidR="007E77FB" w:rsidRPr="007E77FB" w14:paraId="5B47A79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BC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196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6D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biological regulation</w:t>
            </w:r>
          </w:p>
        </w:tc>
      </w:tr>
      <w:tr w:rsidR="007E77FB" w:rsidRPr="007E77FB" w14:paraId="6AE7B4C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52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E9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69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 budding from membrane</w:t>
            </w:r>
          </w:p>
        </w:tc>
      </w:tr>
      <w:tr w:rsidR="007E77FB" w:rsidRPr="007E77FB" w14:paraId="695FF0B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91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13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A1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assembly</w:t>
            </w:r>
          </w:p>
        </w:tc>
      </w:tr>
      <w:tr w:rsidR="007E77FB" w:rsidRPr="007E77FB" w14:paraId="4A1E3BD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BF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95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7A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neurogenesis</w:t>
            </w:r>
          </w:p>
        </w:tc>
      </w:tr>
      <w:tr w:rsidR="007E77FB" w:rsidRPr="007E77FB" w14:paraId="297C4D3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A3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A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E6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cellular process</w:t>
            </w:r>
          </w:p>
        </w:tc>
      </w:tr>
      <w:tr w:rsidR="007E77FB" w:rsidRPr="007E77FB" w14:paraId="2402CE0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41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C0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06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catabolic process</w:t>
            </w:r>
          </w:p>
        </w:tc>
      </w:tr>
      <w:tr w:rsidR="007E77FB" w:rsidRPr="007E77FB" w14:paraId="2D8C47A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2C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C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20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ribose phosphate metabolic process</w:t>
            </w:r>
          </w:p>
        </w:tc>
      </w:tr>
      <w:tr w:rsidR="007E77FB" w:rsidRPr="007E77FB" w14:paraId="41FC56D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0C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BE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73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amino acid activation</w:t>
            </w:r>
          </w:p>
        </w:tc>
      </w:tr>
      <w:tr w:rsidR="007E77FB" w:rsidRPr="007E77FB" w14:paraId="5784FE3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C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9C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A0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substance metabolic process</w:t>
            </w:r>
          </w:p>
        </w:tc>
      </w:tr>
      <w:tr w:rsidR="007E77FB" w:rsidRPr="007E77FB" w14:paraId="4D3C97E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82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5A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42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export from cell</w:t>
            </w:r>
          </w:p>
        </w:tc>
      </w:tr>
      <w:tr w:rsidR="007E77FB" w:rsidRPr="007E77FB" w14:paraId="47E6679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16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D5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AC7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nitrogen compound metabolic process</w:t>
            </w:r>
          </w:p>
        </w:tc>
      </w:tr>
      <w:tr w:rsidR="007E77FB" w:rsidRPr="007E77FB" w14:paraId="646FCCA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94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7B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C1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translation at synapse</w:t>
            </w:r>
          </w:p>
        </w:tc>
      </w:tr>
      <w:tr w:rsidR="007E77FB" w:rsidRPr="007E77FB" w14:paraId="0F44143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2D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8A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EF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component morphogenesis</w:t>
            </w:r>
          </w:p>
        </w:tc>
      </w:tr>
      <w:tr w:rsidR="007E77FB" w:rsidRPr="007E77FB" w14:paraId="4938EAC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28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F2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46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localization</w:t>
            </w:r>
          </w:p>
        </w:tc>
      </w:tr>
      <w:tr w:rsidR="007E77FB" w:rsidRPr="007E77FB" w14:paraId="4E756EC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46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D8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B5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localization</w:t>
            </w:r>
          </w:p>
        </w:tc>
      </w:tr>
      <w:tr w:rsidR="007E77FB" w:rsidRPr="007E77FB" w14:paraId="17F6B92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32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24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B3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localization within membrane</w:t>
            </w:r>
          </w:p>
        </w:tc>
      </w:tr>
      <w:tr w:rsidR="007E77FB" w:rsidRPr="007E77FB" w14:paraId="034DC14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0B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EA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D8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respiration</w:t>
            </w:r>
          </w:p>
        </w:tc>
      </w:tr>
      <w:tr w:rsidR="007E77FB" w:rsidRPr="007E77FB" w14:paraId="50546F5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D3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Protract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E17F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30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B1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transferase activity</w:t>
            </w:r>
          </w:p>
        </w:tc>
      </w:tr>
      <w:tr w:rsidR="007E77FB" w:rsidRPr="007E77FB" w14:paraId="199FB6E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0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27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6E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filopodium assembly</w:t>
            </w:r>
          </w:p>
        </w:tc>
      </w:tr>
      <w:tr w:rsidR="007E77FB" w:rsidRPr="007E77FB" w14:paraId="5F06338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93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08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6E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endothelium development</w:t>
            </w:r>
          </w:p>
        </w:tc>
      </w:tr>
      <w:tr w:rsidR="007E77FB" w:rsidRPr="007E77FB" w14:paraId="49531E2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6F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CB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447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adhesion</w:t>
            </w:r>
          </w:p>
        </w:tc>
      </w:tr>
      <w:tr w:rsidR="007E77FB" w:rsidRPr="007E77FB" w14:paraId="64881EC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18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78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85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localization to membrane</w:t>
            </w:r>
          </w:p>
        </w:tc>
      </w:tr>
      <w:tr w:rsidR="007E77FB" w:rsidRPr="007E77FB" w14:paraId="4FD1AFE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7E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96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88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endogenous stimulus</w:t>
            </w:r>
          </w:p>
        </w:tc>
      </w:tr>
      <w:tr w:rsidR="007E77FB" w:rsidRPr="007E77FB" w14:paraId="2F10A0C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D3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2B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C4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kinase activity</w:t>
            </w:r>
          </w:p>
        </w:tc>
      </w:tr>
      <w:tr w:rsidR="007E77FB" w:rsidRPr="007E77FB" w14:paraId="6F6B373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C9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F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3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proton motive force-driven ATP synthesis</w:t>
            </w:r>
          </w:p>
        </w:tc>
      </w:tr>
      <w:tr w:rsidR="007E77FB" w:rsidRPr="007E77FB" w14:paraId="54C13B6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EA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5F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82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cytoskeleton organization</w:t>
            </w:r>
          </w:p>
        </w:tc>
      </w:tr>
      <w:tr w:rsidR="007E77FB" w:rsidRPr="007E77FB" w14:paraId="7BAEEC3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CA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738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55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tyrosine kinase activity</w:t>
            </w:r>
          </w:p>
        </w:tc>
      </w:tr>
      <w:tr w:rsidR="007E77FB" w:rsidRPr="007E77FB" w14:paraId="2FEC6E5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71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1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3C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catalytic activity</w:t>
            </w:r>
          </w:p>
        </w:tc>
      </w:tr>
      <w:tr w:rsidR="007E77FB" w:rsidRPr="007E77FB" w14:paraId="56B386F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19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2E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9E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intracellular signal transduction</w:t>
            </w:r>
          </w:p>
        </w:tc>
      </w:tr>
      <w:tr w:rsidR="007E77FB" w:rsidRPr="007E77FB" w14:paraId="58BDAD7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F3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DF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27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nitrogen compound</w:t>
            </w:r>
          </w:p>
        </w:tc>
      </w:tr>
      <w:tr w:rsidR="007E77FB" w:rsidRPr="007E77FB" w14:paraId="283AD56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CF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30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48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localization to membrane</w:t>
            </w:r>
          </w:p>
        </w:tc>
      </w:tr>
      <w:tr w:rsidR="007E77FB" w:rsidRPr="007E77FB" w14:paraId="2D274D8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39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7A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05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endogenous stimulus</w:t>
            </w:r>
          </w:p>
        </w:tc>
      </w:tr>
      <w:tr w:rsidR="007E77FB" w:rsidRPr="007E77FB" w14:paraId="6C5E3CA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E2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73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E0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organonitrogen compound</w:t>
            </w:r>
          </w:p>
        </w:tc>
      </w:tr>
      <w:tr w:rsidR="007E77FB" w:rsidRPr="007E77FB" w14:paraId="60EB9ED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AC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C3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0A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transferase activity</w:t>
            </w:r>
          </w:p>
        </w:tc>
      </w:tr>
      <w:tr w:rsidR="007E77FB" w:rsidRPr="007E77FB" w14:paraId="597CF33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A9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06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D7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cytoskeleton organization</w:t>
            </w:r>
          </w:p>
        </w:tc>
      </w:tr>
      <w:tr w:rsidR="007E77FB" w:rsidRPr="007E77FB" w14:paraId="27BA0ED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25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F9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C2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organization</w:t>
            </w:r>
          </w:p>
        </w:tc>
      </w:tr>
      <w:tr w:rsidR="007E77FB" w:rsidRPr="007E77FB" w14:paraId="7D720AF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D2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14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8D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vesicle-mediated transport between endosomal compartments</w:t>
            </w:r>
          </w:p>
        </w:tc>
      </w:tr>
      <w:tr w:rsidR="007E77FB" w:rsidRPr="007E77FB" w14:paraId="7819724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2C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25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3D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polymerization</w:t>
            </w:r>
          </w:p>
        </w:tc>
      </w:tr>
      <w:tr w:rsidR="007E77FB" w:rsidRPr="007E77FB" w14:paraId="3FACC0E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AF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04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34F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neuron apoptotic process</w:t>
            </w:r>
          </w:p>
        </w:tc>
      </w:tr>
      <w:tr w:rsidR="007E77FB" w:rsidRPr="007E77FB" w14:paraId="3BC7C99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94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B8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4F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developmental growth involved in morphogenesis</w:t>
            </w:r>
          </w:p>
        </w:tc>
      </w:tr>
      <w:tr w:rsidR="007E77FB" w:rsidRPr="007E77FB" w14:paraId="4C501F7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ED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DD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4A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localization to cell periphery</w:t>
            </w:r>
          </w:p>
        </w:tc>
      </w:tr>
      <w:tr w:rsidR="007E77FB" w:rsidRPr="007E77FB" w14:paraId="163C151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08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63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EC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filament-based process</w:t>
            </w:r>
          </w:p>
        </w:tc>
      </w:tr>
      <w:tr w:rsidR="007E77FB" w:rsidRPr="007E77FB" w14:paraId="41D12A1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F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4F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47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growth</w:t>
            </w:r>
          </w:p>
        </w:tc>
      </w:tr>
      <w:tr w:rsidR="007E77FB" w:rsidRPr="007E77FB" w14:paraId="5E6D89B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9C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AC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F1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nitrogen compound</w:t>
            </w:r>
          </w:p>
        </w:tc>
      </w:tr>
      <w:tr w:rsidR="007E77FB" w:rsidRPr="007E77FB" w14:paraId="4596A3A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E1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C2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68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organonitrogen compound</w:t>
            </w:r>
          </w:p>
        </w:tc>
      </w:tr>
      <w:tr w:rsidR="007E77FB" w:rsidRPr="007E77FB" w14:paraId="017084D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A0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9A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2D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anatomical structure size</w:t>
            </w:r>
          </w:p>
        </w:tc>
      </w:tr>
      <w:tr w:rsidR="007E77FB" w:rsidRPr="007E77FB" w14:paraId="548D2D5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E1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3F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DA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developmental growth</w:t>
            </w:r>
          </w:p>
        </w:tc>
      </w:tr>
      <w:tr w:rsidR="007E77FB" w:rsidRPr="007E77FB" w14:paraId="28313A7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E9E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M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019A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58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actin filament polymerization</w:t>
            </w:r>
          </w:p>
        </w:tc>
      </w:tr>
      <w:tr w:rsidR="007E77FB" w:rsidRPr="007E77FB" w14:paraId="6774171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4D1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E9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1F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 polymerization</w:t>
            </w:r>
          </w:p>
        </w:tc>
      </w:tr>
      <w:tr w:rsidR="007E77FB" w:rsidRPr="007E77FB" w14:paraId="0D96ECE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DD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57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93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viral translational termination-reinitiation</w:t>
            </w:r>
          </w:p>
        </w:tc>
      </w:tr>
      <w:tr w:rsidR="007E77FB" w:rsidRPr="007E77FB" w14:paraId="3A1F39D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D1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DA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5B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protein-containing complex assembly</w:t>
            </w:r>
          </w:p>
        </w:tc>
      </w:tr>
      <w:tr w:rsidR="007E77FB" w:rsidRPr="007E77FB" w14:paraId="31E8343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0B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46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FB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dendritic spine maintenance</w:t>
            </w:r>
          </w:p>
        </w:tc>
      </w:tr>
      <w:tr w:rsidR="007E77FB" w:rsidRPr="007E77FB" w14:paraId="16112D3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3F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Protract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8492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94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synaptic vesicle priming</w:t>
            </w:r>
          </w:p>
        </w:tc>
      </w:tr>
      <w:tr w:rsidR="007E77FB" w:rsidRPr="007E77FB" w14:paraId="6609926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8B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86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CA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response to stimulus</w:t>
            </w:r>
          </w:p>
        </w:tc>
      </w:tr>
      <w:tr w:rsidR="007E77FB" w:rsidRPr="007E77FB" w14:paraId="402C903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358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D6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D38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alcohol metabolic process</w:t>
            </w:r>
          </w:p>
        </w:tc>
      </w:tr>
      <w:tr w:rsidR="007E77FB" w:rsidRPr="007E77FB" w14:paraId="7EFE53A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83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M Protract F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CA8E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93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9C2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glucan metabolic process</w:t>
            </w:r>
          </w:p>
        </w:tc>
      </w:tr>
      <w:tr w:rsidR="007E77FB" w:rsidRPr="007E77FB" w14:paraId="0460A34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96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C1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65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oxidative stress</w:t>
            </w:r>
          </w:p>
        </w:tc>
      </w:tr>
      <w:tr w:rsidR="007E77FB" w:rsidRPr="007E77FB" w14:paraId="7E59F67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CD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91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21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postsynaptic membrane neurotransmitter receptor levels</w:t>
            </w:r>
          </w:p>
        </w:tc>
      </w:tr>
      <w:tr w:rsidR="007E77FB" w:rsidRPr="007E77FB" w14:paraId="67AB02E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F2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71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DF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system process</w:t>
            </w:r>
          </w:p>
        </w:tc>
      </w:tr>
      <w:tr w:rsidR="007E77FB" w:rsidRPr="007E77FB" w14:paraId="76F32CE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2E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55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8A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rRNA processing</w:t>
            </w:r>
          </w:p>
        </w:tc>
      </w:tr>
      <w:tr w:rsidR="007E77FB" w:rsidRPr="007E77FB" w14:paraId="02C2222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DB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D2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BE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transport</w:t>
            </w:r>
          </w:p>
        </w:tc>
      </w:tr>
      <w:tr w:rsidR="007E77FB" w:rsidRPr="007E77FB" w14:paraId="61CEC1F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88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42D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13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phosphate metabolic process</w:t>
            </w:r>
          </w:p>
        </w:tc>
      </w:tr>
      <w:tr w:rsidR="007E77FB" w:rsidRPr="007E77FB" w14:paraId="1EE40AA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52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66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5C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differentiation</w:t>
            </w:r>
          </w:p>
        </w:tc>
      </w:tr>
      <w:tr w:rsidR="007E77FB" w:rsidRPr="007E77FB" w14:paraId="7F3D0F7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D2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3D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46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NADH dehydrogenase complex assembly</w:t>
            </w:r>
          </w:p>
        </w:tc>
      </w:tr>
      <w:tr w:rsidR="007E77FB" w:rsidRPr="007E77FB" w14:paraId="787BC64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9A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CE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6A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ribosome biogenesis</w:t>
            </w:r>
          </w:p>
        </w:tc>
      </w:tr>
      <w:tr w:rsidR="007E77FB" w:rsidRPr="007E77FB" w14:paraId="4333CD3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25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56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B7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synaptic plasticity</w:t>
            </w:r>
          </w:p>
        </w:tc>
      </w:tr>
      <w:tr w:rsidR="007E77FB" w:rsidRPr="007E77FB" w14:paraId="299437C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45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82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EA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transmembrane transport</w:t>
            </w:r>
          </w:p>
        </w:tc>
      </w:tr>
      <w:tr w:rsidR="007E77FB" w:rsidRPr="007E77FB" w14:paraId="1DF3BE8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01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53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80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modulation of excitatory postsynaptic potential</w:t>
            </w:r>
          </w:p>
        </w:tc>
      </w:tr>
      <w:tr w:rsidR="007E77FB" w:rsidRPr="007E77FB" w14:paraId="3AF7DA9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AB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27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4E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potassium ion transmembrane transport</w:t>
            </w:r>
          </w:p>
        </w:tc>
      </w:tr>
      <w:tr w:rsidR="007E77FB" w:rsidRPr="007E77FB" w14:paraId="1F3EDB1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E9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CB1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73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Golgi organization</w:t>
            </w:r>
          </w:p>
        </w:tc>
      </w:tr>
      <w:tr w:rsidR="007E77FB" w:rsidRPr="007E77FB" w14:paraId="5E13523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352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FD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F3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glycogen metabolic process</w:t>
            </w:r>
          </w:p>
        </w:tc>
      </w:tr>
      <w:tr w:rsidR="007E77FB" w:rsidRPr="007E77FB" w14:paraId="4768B8E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16D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71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B9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microtubule cytoskeleton organization</w:t>
            </w:r>
          </w:p>
        </w:tc>
      </w:tr>
      <w:tr w:rsidR="007E77FB" w:rsidRPr="007E77FB" w14:paraId="49E1308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9EE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0E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32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protein-containing complex disassembly</w:t>
            </w:r>
          </w:p>
        </w:tc>
      </w:tr>
      <w:tr w:rsidR="007E77FB" w:rsidRPr="007E77FB" w14:paraId="0A8EE51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DF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0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154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population proliferation</w:t>
            </w:r>
          </w:p>
        </w:tc>
      </w:tr>
      <w:tr w:rsidR="007E77FB" w:rsidRPr="007E77FB" w14:paraId="58430F6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87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EC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4D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polysaccharide metabolic process</w:t>
            </w:r>
          </w:p>
        </w:tc>
      </w:tr>
      <w:tr w:rsidR="007E77FB" w:rsidRPr="007E77FB" w14:paraId="58DC96C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9C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FF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08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glycogen catabolic process</w:t>
            </w:r>
          </w:p>
        </w:tc>
      </w:tr>
      <w:tr w:rsidR="007E77FB" w:rsidRPr="007E77FB" w14:paraId="69A8530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51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A2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D8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neuron apoptotic process</w:t>
            </w:r>
          </w:p>
        </w:tc>
      </w:tr>
      <w:tr w:rsidR="007E77FB" w:rsidRPr="007E77FB" w14:paraId="4884EEE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05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0D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06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developmental process</w:t>
            </w:r>
          </w:p>
        </w:tc>
      </w:tr>
      <w:tr w:rsidR="007E77FB" w:rsidRPr="007E77FB" w14:paraId="5A1C697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5D4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6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F6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 depolymerization</w:t>
            </w:r>
          </w:p>
        </w:tc>
      </w:tr>
      <w:tr w:rsidR="007E77FB" w:rsidRPr="007E77FB" w14:paraId="6225389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78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A5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B6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monoatomic ion transmembrane transport</w:t>
            </w:r>
          </w:p>
        </w:tc>
      </w:tr>
      <w:tr w:rsidR="007E77FB" w:rsidRPr="007E77FB" w14:paraId="653D0AC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51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A7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A1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assembly</w:t>
            </w:r>
          </w:p>
        </w:tc>
      </w:tr>
      <w:tr w:rsidR="007E77FB" w:rsidRPr="007E77FB" w14:paraId="5732E02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12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87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81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shape</w:t>
            </w:r>
          </w:p>
        </w:tc>
      </w:tr>
      <w:tr w:rsidR="007E77FB" w:rsidRPr="007E77FB" w14:paraId="6ADBA18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00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0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658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intracellular protein transport</w:t>
            </w:r>
          </w:p>
        </w:tc>
      </w:tr>
      <w:tr w:rsidR="007E77FB" w:rsidRPr="007E77FB" w14:paraId="072D2E2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1F8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28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96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developmental process</w:t>
            </w:r>
          </w:p>
        </w:tc>
      </w:tr>
      <w:tr w:rsidR="007E77FB" w:rsidRPr="007E77FB" w14:paraId="0DE32BB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AD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C7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CE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cell projection organization</w:t>
            </w:r>
          </w:p>
        </w:tc>
      </w:tr>
      <w:tr w:rsidR="007E77FB" w:rsidRPr="007E77FB" w14:paraId="7A7EDBE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B8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FA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8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neurotransmitter receptor activity</w:t>
            </w:r>
          </w:p>
        </w:tc>
      </w:tr>
      <w:tr w:rsidR="007E77FB" w:rsidRPr="007E77FB" w14:paraId="5A2DDA7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39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E1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70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vacuole organization</w:t>
            </w:r>
          </w:p>
        </w:tc>
      </w:tr>
      <w:tr w:rsidR="007E77FB" w:rsidRPr="007E77FB" w14:paraId="1FC1BE2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2E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15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B0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axo-dendritic transport</w:t>
            </w:r>
          </w:p>
        </w:tc>
      </w:tr>
      <w:tr w:rsidR="007E77FB" w:rsidRPr="007E77FB" w14:paraId="0675DFF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32D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42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73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glucan catabolic process</w:t>
            </w:r>
          </w:p>
        </w:tc>
      </w:tr>
      <w:tr w:rsidR="007E77FB" w:rsidRPr="007E77FB" w14:paraId="3AEEE06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341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22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DD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energy reserve metabolic process</w:t>
            </w:r>
          </w:p>
        </w:tc>
      </w:tr>
      <w:tr w:rsidR="007E77FB" w:rsidRPr="007E77FB" w14:paraId="645D139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D6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CD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5A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polysaccharide catabolic process</w:t>
            </w:r>
          </w:p>
        </w:tc>
      </w:tr>
      <w:tr w:rsidR="007E77FB" w:rsidRPr="007E77FB" w14:paraId="71768F0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B0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58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DC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phosphorylation</w:t>
            </w:r>
          </w:p>
        </w:tc>
      </w:tr>
      <w:tr w:rsidR="007E77FB" w:rsidRPr="007E77FB" w14:paraId="19C1261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C0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07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EF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protein localization to mitochondrion</w:t>
            </w:r>
          </w:p>
        </w:tc>
      </w:tr>
      <w:tr w:rsidR="007E77FB" w:rsidRPr="007E77FB" w14:paraId="7B76A39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04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47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A9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nitrogen compound catabolic process</w:t>
            </w:r>
          </w:p>
        </w:tc>
      </w:tr>
      <w:tr w:rsidR="007E77FB" w:rsidRPr="007E77FB" w14:paraId="428130E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FF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DF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CA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targeting to mitochondrion</w:t>
            </w:r>
          </w:p>
        </w:tc>
      </w:tr>
      <w:tr w:rsidR="007E77FB" w:rsidRPr="007E77FB" w14:paraId="14F2E32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36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60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52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cellular component biogenesis</w:t>
            </w:r>
          </w:p>
        </w:tc>
      </w:tr>
      <w:tr w:rsidR="007E77FB" w:rsidRPr="007E77FB" w14:paraId="203E27E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07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B7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74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cell projection organization</w:t>
            </w:r>
          </w:p>
        </w:tc>
      </w:tr>
      <w:tr w:rsidR="007E77FB" w:rsidRPr="007E77FB" w14:paraId="7AB80C2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D1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F3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D3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heterocycle catabolic process</w:t>
            </w:r>
          </w:p>
        </w:tc>
      </w:tr>
      <w:tr w:rsidR="007E77FB" w:rsidRPr="007E77FB" w14:paraId="7128F5E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649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E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8B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microtubule-based process</w:t>
            </w:r>
          </w:p>
        </w:tc>
      </w:tr>
      <w:tr w:rsidR="007E77FB" w:rsidRPr="007E77FB" w14:paraId="0A3F050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17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8A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15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phosphorylation</w:t>
            </w:r>
          </w:p>
        </w:tc>
      </w:tr>
      <w:tr w:rsidR="007E77FB" w:rsidRPr="007E77FB" w14:paraId="63044B6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A1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07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FA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potassium ion transmembrane transporter activity</w:t>
            </w:r>
          </w:p>
        </w:tc>
      </w:tr>
      <w:tr w:rsidR="007E77FB" w:rsidRPr="007E77FB" w14:paraId="22BE64A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84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FEC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B46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membrane organization</w:t>
            </w:r>
          </w:p>
        </w:tc>
      </w:tr>
      <w:tr w:rsidR="007E77FB" w:rsidRPr="007E77FB" w14:paraId="2932A6C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52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E4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1E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phosphate metabolic process</w:t>
            </w:r>
          </w:p>
        </w:tc>
      </w:tr>
      <w:tr w:rsidR="007E77FB" w:rsidRPr="007E77FB" w14:paraId="4C321EE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07F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5E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2C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anterograde axonal transport</w:t>
            </w:r>
          </w:p>
        </w:tc>
      </w:tr>
      <w:tr w:rsidR="007E77FB" w:rsidRPr="007E77FB" w14:paraId="779208B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29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CCD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22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actin filament depolymerization</w:t>
            </w:r>
          </w:p>
        </w:tc>
      </w:tr>
      <w:tr w:rsidR="007E77FB" w:rsidRPr="007E77FB" w14:paraId="71B128B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91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26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54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ribosomal large subunit biogenesis</w:t>
            </w:r>
          </w:p>
        </w:tc>
      </w:tr>
      <w:tr w:rsidR="007E77FB" w:rsidRPr="007E77FB" w14:paraId="0270AAC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CE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E2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3D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postsynaptic neurotransmitter receptor activity</w:t>
            </w:r>
          </w:p>
        </w:tc>
      </w:tr>
      <w:tr w:rsidR="007E77FB" w:rsidRPr="007E77FB" w14:paraId="37C4974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A8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DC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F4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signaling receptor activity</w:t>
            </w:r>
          </w:p>
        </w:tc>
      </w:tr>
      <w:tr w:rsidR="007E77FB" w:rsidRPr="007E77FB" w14:paraId="6DD1160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33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17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E7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modification by small protein conjugation or removal</w:t>
            </w:r>
          </w:p>
        </w:tc>
      </w:tr>
      <w:tr w:rsidR="007E77FB" w:rsidRPr="007E77FB" w14:paraId="73818E5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08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16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F2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Golgi vesicle transport</w:t>
            </w:r>
          </w:p>
        </w:tc>
      </w:tr>
      <w:tr w:rsidR="007E77FB" w:rsidRPr="007E77FB" w14:paraId="62C4442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0D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9D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CD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mitochondrion</w:t>
            </w:r>
          </w:p>
        </w:tc>
      </w:tr>
      <w:tr w:rsidR="007E77FB" w:rsidRPr="007E77FB" w14:paraId="773FC46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F7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D0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77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phosphorylation</w:t>
            </w:r>
          </w:p>
        </w:tc>
      </w:tr>
      <w:tr w:rsidR="007E77FB" w:rsidRPr="007E77FB" w14:paraId="656E52D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5F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B7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0B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synapse assembly</w:t>
            </w:r>
          </w:p>
        </w:tc>
      </w:tr>
      <w:tr w:rsidR="007E77FB" w:rsidRPr="007E77FB" w14:paraId="4F72CC5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540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75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F6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potassium ion transport</w:t>
            </w:r>
          </w:p>
        </w:tc>
      </w:tr>
      <w:tr w:rsidR="007E77FB" w:rsidRPr="007E77FB" w14:paraId="1581B80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DD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0B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A3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apoptotic process</w:t>
            </w:r>
          </w:p>
        </w:tc>
      </w:tr>
      <w:tr w:rsidR="007E77FB" w:rsidRPr="007E77FB" w14:paraId="22B4026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65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C1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91D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organelle disassembly</w:t>
            </w:r>
          </w:p>
        </w:tc>
      </w:tr>
      <w:tr w:rsidR="007E77FB" w:rsidRPr="007E77FB" w14:paraId="1135C3D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E0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6D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C8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cation transmembrane transport</w:t>
            </w:r>
          </w:p>
        </w:tc>
      </w:tr>
      <w:tr w:rsidR="007E77FB" w:rsidRPr="007E77FB" w14:paraId="50F9A98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2C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83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2A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cyclic compound catabolic process</w:t>
            </w:r>
          </w:p>
        </w:tc>
      </w:tr>
      <w:tr w:rsidR="007E77FB" w:rsidRPr="007E77FB" w14:paraId="1B456DF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A7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FB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A2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axonal transport</w:t>
            </w:r>
          </w:p>
        </w:tc>
      </w:tr>
      <w:tr w:rsidR="007E77FB" w:rsidRPr="007E77FB" w14:paraId="16686E2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47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C1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BD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respiratory chain complex assembly</w:t>
            </w:r>
          </w:p>
        </w:tc>
      </w:tr>
      <w:tr w:rsidR="007E77FB" w:rsidRPr="007E77FB" w14:paraId="17E3224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BB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1F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9C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protein-containing complex organization</w:t>
            </w:r>
          </w:p>
        </w:tc>
      </w:tr>
      <w:tr w:rsidR="007E77FB" w:rsidRPr="007E77FB" w14:paraId="358357F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4A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2D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51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phosphorus metabolic process</w:t>
            </w:r>
          </w:p>
        </w:tc>
      </w:tr>
      <w:tr w:rsidR="007E77FB" w:rsidRPr="007E77FB" w14:paraId="2DDA581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2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6CD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23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nervous system development</w:t>
            </w:r>
          </w:p>
        </w:tc>
      </w:tr>
      <w:tr w:rsidR="007E77FB" w:rsidRPr="007E77FB" w14:paraId="6FE68AC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57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27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2F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protein-containing complex assembly</w:t>
            </w:r>
          </w:p>
        </w:tc>
      </w:tr>
      <w:tr w:rsidR="007E77FB" w:rsidRPr="007E77FB" w14:paraId="4CFA424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07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97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69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inner mitochondrial membrane organization</w:t>
            </w:r>
          </w:p>
        </w:tc>
      </w:tr>
      <w:tr w:rsidR="007E77FB" w:rsidRPr="007E77FB" w14:paraId="4E13374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9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CE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4A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potassium ion transmembrane transport</w:t>
            </w:r>
          </w:p>
        </w:tc>
      </w:tr>
      <w:tr w:rsidR="007E77FB" w:rsidRPr="007E77FB" w14:paraId="0EC79BB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D4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EB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12F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organelle organization</w:t>
            </w:r>
          </w:p>
        </w:tc>
      </w:tr>
      <w:tr w:rsidR="007E77FB" w:rsidRPr="007E77FB" w14:paraId="7592F43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C3B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9AC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8D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intracellular transport</w:t>
            </w:r>
          </w:p>
        </w:tc>
      </w:tr>
      <w:tr w:rsidR="007E77FB" w:rsidRPr="007E77FB" w14:paraId="318562A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08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82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32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actin filament depolymerization</w:t>
            </w:r>
          </w:p>
        </w:tc>
      </w:tr>
      <w:tr w:rsidR="007E77FB" w:rsidRPr="007E77FB" w14:paraId="298ED88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5B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AD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8F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depolymerization</w:t>
            </w:r>
          </w:p>
        </w:tc>
      </w:tr>
      <w:tr w:rsidR="007E77FB" w:rsidRPr="007E77FB" w14:paraId="16FBF16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B6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0A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FA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cell junction assembly</w:t>
            </w:r>
          </w:p>
        </w:tc>
      </w:tr>
      <w:tr w:rsidR="007E77FB" w:rsidRPr="007E77FB" w14:paraId="4C657C8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D6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72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CFD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respiratory chain complex I assembly</w:t>
            </w:r>
          </w:p>
        </w:tc>
      </w:tr>
      <w:tr w:rsidR="007E77FB" w:rsidRPr="007E77FB" w14:paraId="1EAC945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9A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57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92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presynapse</w:t>
            </w:r>
            <w:proofErr w:type="spellEnd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 assembly</w:t>
            </w:r>
          </w:p>
        </w:tc>
      </w:tr>
      <w:tr w:rsidR="007E77FB" w:rsidRPr="007E77FB" w14:paraId="4427BDB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127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13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E0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binding</w:t>
            </w:r>
          </w:p>
        </w:tc>
      </w:tr>
      <w:tr w:rsidR="007E77FB" w:rsidRPr="007E77FB" w14:paraId="00EE3CA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67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1F8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CF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endoplasmic reticulum to Golgi vesicle-mediated transport</w:t>
            </w:r>
          </w:p>
        </w:tc>
      </w:tr>
      <w:tr w:rsidR="007E77FB" w:rsidRPr="007E77FB" w14:paraId="0A17AE5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BD0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E6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09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targeting</w:t>
            </w:r>
          </w:p>
        </w:tc>
      </w:tr>
      <w:tr w:rsidR="007E77FB" w:rsidRPr="007E77FB" w14:paraId="7932988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FC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C7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4A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actin filament depolymerization</w:t>
            </w:r>
          </w:p>
        </w:tc>
      </w:tr>
      <w:tr w:rsidR="007E77FB" w:rsidRPr="007E77FB" w14:paraId="77554AE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E7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59F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99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phosphorus metabolic process</w:t>
            </w:r>
          </w:p>
        </w:tc>
      </w:tr>
      <w:tr w:rsidR="007E77FB" w:rsidRPr="007E77FB" w14:paraId="2B42149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CB3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EF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640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nucleobase-containing compound catabolic process</w:t>
            </w:r>
          </w:p>
        </w:tc>
      </w:tr>
      <w:tr w:rsidR="007E77FB" w:rsidRPr="007E77FB" w14:paraId="75EC612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D4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5B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81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small molecule metabolic process</w:t>
            </w:r>
          </w:p>
        </w:tc>
      </w:tr>
      <w:tr w:rsidR="007E77FB" w:rsidRPr="007E77FB" w14:paraId="3F4A9B4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6F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54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E05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establishment of protein localization</w:t>
            </w:r>
          </w:p>
        </w:tc>
      </w:tr>
      <w:tr w:rsidR="007E77FB" w:rsidRPr="007E77FB" w14:paraId="5CB2393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26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73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CA7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aromatic compound catabolic process</w:t>
            </w:r>
          </w:p>
        </w:tc>
      </w:tr>
      <w:tr w:rsidR="007E77FB" w:rsidRPr="007E77FB" w14:paraId="2E956A2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6B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F36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8D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potassium ion transport</w:t>
            </w:r>
          </w:p>
        </w:tc>
      </w:tr>
      <w:tr w:rsidR="007E77FB" w:rsidRPr="007E77FB" w14:paraId="1831D46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10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A5C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30A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intracellular protein transport</w:t>
            </w:r>
          </w:p>
        </w:tc>
      </w:tr>
      <w:tr w:rsidR="007E77FB" w:rsidRPr="007E77FB" w14:paraId="4E50508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79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9C6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2C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neurotransmitter receptor internalization</w:t>
            </w:r>
          </w:p>
        </w:tc>
      </w:tr>
      <w:tr w:rsidR="007E77FB" w:rsidRPr="007E77FB" w14:paraId="4C8D569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A7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41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CF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circulatory system process</w:t>
            </w:r>
          </w:p>
        </w:tc>
      </w:tr>
      <w:tr w:rsidR="007E77FB" w:rsidRPr="007E77FB" w14:paraId="613A76B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0B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E7B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38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protein-containing complex localization</w:t>
            </w:r>
          </w:p>
        </w:tc>
      </w:tr>
      <w:tr w:rsidR="007E77FB" w:rsidRPr="007E77FB" w14:paraId="15B3503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A60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EF9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9B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nervous system process</w:t>
            </w:r>
          </w:p>
        </w:tc>
      </w:tr>
      <w:tr w:rsidR="007E77FB" w:rsidRPr="007E77FB" w14:paraId="5A90083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37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Protract F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13D8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133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E9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metal ion transport</w:t>
            </w:r>
          </w:p>
        </w:tc>
      </w:tr>
      <w:tr w:rsidR="007E77FB" w:rsidRPr="007E77FB" w14:paraId="44DB4E5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776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9E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9C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proteolysis involved in protein catabolic process</w:t>
            </w:r>
          </w:p>
        </w:tc>
      </w:tr>
      <w:tr w:rsidR="007E77FB" w:rsidRPr="007E77FB" w14:paraId="591408E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58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21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9A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neuronal synaptic plasticity</w:t>
            </w:r>
          </w:p>
        </w:tc>
      </w:tr>
      <w:tr w:rsidR="007E77FB" w:rsidRPr="007E77FB" w14:paraId="08CC391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7C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B4F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73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transporter activity</w:t>
            </w:r>
          </w:p>
        </w:tc>
      </w:tr>
      <w:tr w:rsidR="007E77FB" w:rsidRPr="007E77FB" w14:paraId="25E4FC7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F5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7B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E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alpha-amino acid metabolic process</w:t>
            </w:r>
          </w:p>
        </w:tc>
      </w:tr>
      <w:tr w:rsidR="007E77FB" w:rsidRPr="007E77FB" w14:paraId="5B5A2F9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F6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2ED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9D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secretion</w:t>
            </w:r>
          </w:p>
        </w:tc>
      </w:tr>
      <w:tr w:rsidR="007E77FB" w:rsidRPr="007E77FB" w14:paraId="039CD6A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97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9F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AA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protein localization to extracellular region</w:t>
            </w:r>
          </w:p>
        </w:tc>
      </w:tr>
      <w:tr w:rsidR="007E77FB" w:rsidRPr="007E77FB" w14:paraId="7BBFA4B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61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81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53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ribonucleotide biosynthetic process</w:t>
            </w:r>
          </w:p>
        </w:tc>
      </w:tr>
      <w:tr w:rsidR="007E77FB" w:rsidRPr="007E77FB" w14:paraId="3C285D9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3F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84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F5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presynaptic dense core vesicle exocytosis</w:t>
            </w:r>
          </w:p>
        </w:tc>
      </w:tr>
      <w:tr w:rsidR="007E77FB" w:rsidRPr="007E77FB" w14:paraId="2EDD628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C7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31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49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cell periphery</w:t>
            </w:r>
          </w:p>
        </w:tc>
      </w:tr>
      <w:tr w:rsidR="007E77FB" w:rsidRPr="007E77FB" w14:paraId="103627D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2B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CE5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D42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insulin secretion</w:t>
            </w:r>
          </w:p>
        </w:tc>
      </w:tr>
      <w:tr w:rsidR="007E77FB" w:rsidRPr="007E77FB" w14:paraId="3E069DD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97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3E5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D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behavior</w:t>
            </w:r>
          </w:p>
        </w:tc>
      </w:tr>
      <w:tr w:rsidR="007E77FB" w:rsidRPr="007E77FB" w14:paraId="054D729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EB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99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C7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stimulus</w:t>
            </w:r>
          </w:p>
        </w:tc>
      </w:tr>
      <w:tr w:rsidR="007E77FB" w:rsidRPr="007E77FB" w14:paraId="2B3983B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A9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F7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68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extracellular region</w:t>
            </w:r>
          </w:p>
        </w:tc>
      </w:tr>
      <w:tr w:rsidR="007E77FB" w:rsidRPr="007E77FB" w14:paraId="3B79F07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61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F9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04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signal transduction</w:t>
            </w:r>
          </w:p>
        </w:tc>
      </w:tr>
      <w:tr w:rsidR="007E77FB" w:rsidRPr="007E77FB" w14:paraId="6EDACBB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3B4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E1E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C7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secretion</w:t>
            </w:r>
          </w:p>
        </w:tc>
      </w:tr>
      <w:tr w:rsidR="007E77FB" w:rsidRPr="007E77FB" w14:paraId="2B16D7D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9D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5F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7F3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molecular function</w:t>
            </w:r>
          </w:p>
        </w:tc>
      </w:tr>
      <w:tr w:rsidR="007E77FB" w:rsidRPr="007E77FB" w14:paraId="7748278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4C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C0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1AB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secretion</w:t>
            </w:r>
          </w:p>
        </w:tc>
      </w:tr>
      <w:tr w:rsidR="007E77FB" w:rsidRPr="007E77FB" w14:paraId="22426AB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6D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AA8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9D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inorganic cation transmembrane transport</w:t>
            </w:r>
          </w:p>
        </w:tc>
      </w:tr>
      <w:tr w:rsidR="007E77FB" w:rsidRPr="007E77FB" w14:paraId="73B79E9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E1A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7D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92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ubiquitin-dependent protein catabolic process</w:t>
            </w:r>
          </w:p>
        </w:tc>
      </w:tr>
      <w:tr w:rsidR="007E77FB" w:rsidRPr="007E77FB" w14:paraId="3B13586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DE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02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C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monophosphate metabolic process</w:t>
            </w:r>
          </w:p>
        </w:tc>
      </w:tr>
      <w:tr w:rsidR="007E77FB" w:rsidRPr="007E77FB" w14:paraId="567E1F6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9A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11E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D4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peptide hormone secretion</w:t>
            </w:r>
          </w:p>
        </w:tc>
      </w:tr>
      <w:tr w:rsidR="007E77FB" w:rsidRPr="007E77FB" w14:paraId="23AEEA8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0EE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B0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C8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proteolysis involved in protein catabolic process</w:t>
            </w:r>
          </w:p>
        </w:tc>
      </w:tr>
      <w:tr w:rsidR="007E77FB" w:rsidRPr="007E77FB" w14:paraId="722116B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921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12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68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monosaccharide catabolic process</w:t>
            </w:r>
          </w:p>
        </w:tc>
      </w:tr>
      <w:tr w:rsidR="007E77FB" w:rsidRPr="007E77FB" w14:paraId="2A5221F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29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FE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B2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amyloid precursor protein catabolic process</w:t>
            </w:r>
          </w:p>
        </w:tc>
      </w:tr>
      <w:tr w:rsidR="007E77FB" w:rsidRPr="007E77FB" w14:paraId="59BFECE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F0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7E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36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amide transport</w:t>
            </w:r>
          </w:p>
        </w:tc>
      </w:tr>
      <w:tr w:rsidR="007E77FB" w:rsidRPr="007E77FB" w14:paraId="6625747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31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68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AE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locomotory behavior</w:t>
            </w:r>
          </w:p>
        </w:tc>
      </w:tr>
      <w:tr w:rsidR="007E77FB" w:rsidRPr="007E77FB" w14:paraId="61DA491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E9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C3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22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proteolysis involved in protein catabolic process</w:t>
            </w:r>
          </w:p>
        </w:tc>
      </w:tr>
      <w:tr w:rsidR="007E77FB" w:rsidRPr="007E77FB" w14:paraId="6492E5E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2D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D7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E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monoatomic ion transmembrane transporter activity</w:t>
            </w:r>
          </w:p>
        </w:tc>
      </w:tr>
      <w:tr w:rsidR="007E77FB" w:rsidRPr="007E77FB" w14:paraId="43AFD0D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7B2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10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C4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regulated secretory pathway</w:t>
            </w:r>
          </w:p>
        </w:tc>
      </w:tr>
      <w:tr w:rsidR="007E77FB" w:rsidRPr="007E77FB" w14:paraId="56F57AC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571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F3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25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endoplasmic reticulum stress</w:t>
            </w:r>
          </w:p>
        </w:tc>
      </w:tr>
      <w:tr w:rsidR="007E77FB" w:rsidRPr="007E77FB" w14:paraId="0712561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71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82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9E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phosphate biosynthetic process</w:t>
            </w:r>
          </w:p>
        </w:tc>
      </w:tr>
      <w:tr w:rsidR="007E77FB" w:rsidRPr="007E77FB" w14:paraId="3810FD6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0D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28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17F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receptor localization to synapse</w:t>
            </w:r>
          </w:p>
        </w:tc>
      </w:tr>
      <w:tr w:rsidR="007E77FB" w:rsidRPr="007E77FB" w14:paraId="6E59EE9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30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DB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502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peptide secretion</w:t>
            </w:r>
          </w:p>
        </w:tc>
      </w:tr>
      <w:tr w:rsidR="007E77FB" w:rsidRPr="007E77FB" w14:paraId="1C057AC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EB7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77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DE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modification-dependent protein catabolic process</w:t>
            </w:r>
          </w:p>
        </w:tc>
      </w:tr>
      <w:tr w:rsidR="007E77FB" w:rsidRPr="007E77FB" w14:paraId="5BE0518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DA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0D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E1B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epithelial cell development</w:t>
            </w:r>
          </w:p>
        </w:tc>
      </w:tr>
      <w:tr w:rsidR="007E77FB" w:rsidRPr="007E77FB" w14:paraId="0EBB4FE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2B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881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6F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proteasomal ubiquitin-dependent protein catabolic process</w:t>
            </w:r>
          </w:p>
        </w:tc>
      </w:tr>
      <w:tr w:rsidR="007E77FB" w:rsidRPr="007E77FB" w14:paraId="29152FE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1A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9C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F4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protein secretion</w:t>
            </w:r>
          </w:p>
        </w:tc>
      </w:tr>
      <w:tr w:rsidR="007E77FB" w:rsidRPr="007E77FB" w14:paraId="10D7243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841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57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4D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programmed cell death</w:t>
            </w:r>
          </w:p>
        </w:tc>
      </w:tr>
      <w:tr w:rsidR="007E77FB" w:rsidRPr="007E77FB" w14:paraId="068C6D6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71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AB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37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insulin secretion</w:t>
            </w:r>
          </w:p>
        </w:tc>
      </w:tr>
      <w:tr w:rsidR="007E77FB" w:rsidRPr="007E77FB" w14:paraId="151B474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179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73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6E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proteasomal protein catabolic process</w:t>
            </w:r>
          </w:p>
        </w:tc>
      </w:tr>
      <w:tr w:rsidR="007E77FB" w:rsidRPr="007E77FB" w14:paraId="43BF0C1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93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F9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2E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ATP synthesis coupled electron transport</w:t>
            </w:r>
          </w:p>
        </w:tc>
      </w:tr>
      <w:tr w:rsidR="007E77FB" w:rsidRPr="007E77FB" w14:paraId="7307A50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F6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29B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46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axon development</w:t>
            </w:r>
          </w:p>
        </w:tc>
      </w:tr>
      <w:tr w:rsidR="007E77FB" w:rsidRPr="007E77FB" w14:paraId="3E3FE45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19D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49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E7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hormone secretion</w:t>
            </w:r>
          </w:p>
        </w:tc>
      </w:tr>
      <w:tr w:rsidR="007E77FB" w:rsidRPr="007E77FB" w14:paraId="7DCF8D7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CC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04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E3B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neuron cellular homeostasis</w:t>
            </w:r>
          </w:p>
        </w:tc>
      </w:tr>
      <w:tr w:rsidR="007E77FB" w:rsidRPr="007E77FB" w14:paraId="5226B1B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F7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6C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AC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amino acid transport</w:t>
            </w:r>
          </w:p>
        </w:tc>
      </w:tr>
      <w:tr w:rsidR="007E77FB" w:rsidRPr="007E77FB" w14:paraId="40232C5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0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59E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A4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death</w:t>
            </w:r>
          </w:p>
        </w:tc>
      </w:tr>
      <w:tr w:rsidR="007E77FB" w:rsidRPr="007E77FB" w14:paraId="5260B0E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BE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62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A2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peptide transport</w:t>
            </w:r>
          </w:p>
        </w:tc>
      </w:tr>
      <w:tr w:rsidR="007E77FB" w:rsidRPr="007E77FB" w14:paraId="208C5E8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5A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86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07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ribonucleotide biosynthetic process</w:t>
            </w:r>
          </w:p>
        </w:tc>
      </w:tr>
      <w:tr w:rsidR="007E77FB" w:rsidRPr="007E77FB" w14:paraId="5B41FEE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29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39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EE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proteasome-mediated ubiquitin-dependent protein catabolic process</w:t>
            </w:r>
          </w:p>
        </w:tc>
      </w:tr>
      <w:tr w:rsidR="007E77FB" w:rsidRPr="007E77FB" w14:paraId="437E9F3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D3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CE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75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homeostasis</w:t>
            </w:r>
          </w:p>
        </w:tc>
      </w:tr>
      <w:tr w:rsidR="007E77FB" w:rsidRPr="007E77FB" w14:paraId="4E5BCA7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8F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E4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AC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aerobic electron transport chain</w:t>
            </w:r>
          </w:p>
        </w:tc>
      </w:tr>
      <w:tr w:rsidR="007E77FB" w:rsidRPr="007E77FB" w14:paraId="64D6C72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32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310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92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neurotransmitter secretion</w:t>
            </w:r>
          </w:p>
        </w:tc>
      </w:tr>
      <w:tr w:rsidR="007E77FB" w:rsidRPr="007E77FB" w14:paraId="2CE84E1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8D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48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88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apoptotic process</w:t>
            </w:r>
          </w:p>
        </w:tc>
      </w:tr>
      <w:tr w:rsidR="007E77FB" w:rsidRPr="007E77FB" w14:paraId="0506BB6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78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B7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76F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acid metabolic process</w:t>
            </w:r>
          </w:p>
        </w:tc>
      </w:tr>
      <w:tr w:rsidR="007E77FB" w:rsidRPr="007E77FB" w14:paraId="58B5349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283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C3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89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ubiquitin-dependent protein catabolic process</w:t>
            </w:r>
          </w:p>
        </w:tc>
      </w:tr>
      <w:tr w:rsidR="007E77FB" w:rsidRPr="007E77FB" w14:paraId="0692975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5F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42E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DD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hormone secretion</w:t>
            </w:r>
          </w:p>
        </w:tc>
      </w:tr>
      <w:tr w:rsidR="007E77FB" w:rsidRPr="007E77FB" w14:paraId="5D384E2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7D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7C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29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hypoxia</w:t>
            </w:r>
          </w:p>
        </w:tc>
      </w:tr>
      <w:tr w:rsidR="007E77FB" w:rsidRPr="007E77FB" w14:paraId="4A38D79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62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0AD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EA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peptide hormone secretion</w:t>
            </w:r>
          </w:p>
        </w:tc>
      </w:tr>
      <w:tr w:rsidR="007E77FB" w:rsidRPr="007E77FB" w14:paraId="254A251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B7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3F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6A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transmembrane transporter activity</w:t>
            </w:r>
          </w:p>
        </w:tc>
      </w:tr>
      <w:tr w:rsidR="007E77FB" w:rsidRPr="007E77FB" w14:paraId="2DF3289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D4C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4A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A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nucleotide biosynthetic process</w:t>
            </w:r>
          </w:p>
        </w:tc>
      </w:tr>
      <w:tr w:rsidR="007E77FB" w:rsidRPr="007E77FB" w14:paraId="0CB1C90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37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1C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C3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hormone secretion</w:t>
            </w:r>
          </w:p>
        </w:tc>
      </w:tr>
      <w:tr w:rsidR="007E77FB" w:rsidRPr="007E77FB" w14:paraId="06DBEB6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70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BB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D9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ribose phosphate biosynthetic process</w:t>
            </w:r>
          </w:p>
        </w:tc>
      </w:tr>
      <w:tr w:rsidR="007E77FB" w:rsidRPr="007E77FB" w14:paraId="17F5545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FAD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6F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363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brain development</w:t>
            </w:r>
          </w:p>
        </w:tc>
      </w:tr>
      <w:tr w:rsidR="007E77FB" w:rsidRPr="007E77FB" w14:paraId="2FEEBA1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533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35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40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signal release</w:t>
            </w:r>
          </w:p>
        </w:tc>
      </w:tr>
      <w:tr w:rsidR="007E77FB" w:rsidRPr="007E77FB" w14:paraId="24E1769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7B2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E0C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18A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anterograde axonal protein transport</w:t>
            </w:r>
          </w:p>
        </w:tc>
      </w:tr>
      <w:tr w:rsidR="007E77FB" w:rsidRPr="007E77FB" w14:paraId="588D906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859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48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5F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cation transmembrane transport</w:t>
            </w:r>
          </w:p>
        </w:tc>
      </w:tr>
      <w:tr w:rsidR="007E77FB" w:rsidRPr="007E77FB" w14:paraId="273A8B2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ADF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B2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91B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respiratory electron transport chain</w:t>
            </w:r>
          </w:p>
        </w:tc>
      </w:tr>
      <w:tr w:rsidR="007E77FB" w:rsidRPr="007E77FB" w14:paraId="2FB2643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1C7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28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C70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 xml:space="preserve">protein localization to </w:t>
            </w: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presynapse</w:t>
            </w:r>
            <w:proofErr w:type="spellEnd"/>
          </w:p>
        </w:tc>
      </w:tr>
      <w:tr w:rsidR="007E77FB" w:rsidRPr="007E77FB" w14:paraId="537E9D6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F05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24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F7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cytoskeleton-dependent intracellular transport</w:t>
            </w:r>
          </w:p>
        </w:tc>
      </w:tr>
      <w:tr w:rsidR="007E77FB" w:rsidRPr="007E77FB" w14:paraId="16E7C09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0EE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53E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00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secretion by cell</w:t>
            </w:r>
          </w:p>
        </w:tc>
      </w:tr>
      <w:tr w:rsidR="007E77FB" w:rsidRPr="007E77FB" w14:paraId="54EA08F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B3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9F3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E5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synaptic vesicle exocytosis</w:t>
            </w:r>
          </w:p>
        </w:tc>
      </w:tr>
      <w:tr w:rsidR="007E77FB" w:rsidRPr="007E77FB" w14:paraId="31792CA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3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9F8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1D6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ion transport</w:t>
            </w:r>
          </w:p>
        </w:tc>
      </w:tr>
      <w:tr w:rsidR="007E77FB" w:rsidRPr="007E77FB" w14:paraId="691E471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5D7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3A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86C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secretion</w:t>
            </w:r>
          </w:p>
        </w:tc>
      </w:tr>
      <w:tr w:rsidR="007E77FB" w:rsidRPr="007E77FB" w14:paraId="1A09E2B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7C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5B5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FAC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secretion</w:t>
            </w:r>
          </w:p>
        </w:tc>
      </w:tr>
      <w:tr w:rsidR="007E77FB" w:rsidRPr="007E77FB" w14:paraId="6DD4232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C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CE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7DB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aspartic-type endopeptidase activity involved in amyloid precursor protein catabolic process</w:t>
            </w:r>
          </w:p>
        </w:tc>
      </w:tr>
      <w:tr w:rsidR="007E77FB" w:rsidRPr="007E77FB" w14:paraId="4047EEF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A68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39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11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nucleoside triphosphate metabolic process</w:t>
            </w:r>
          </w:p>
        </w:tc>
      </w:tr>
      <w:tr w:rsidR="007E77FB" w:rsidRPr="007E77FB" w14:paraId="67053D5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F32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864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FF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intrinsic apoptotic signaling pathway</w:t>
            </w:r>
          </w:p>
        </w:tc>
      </w:tr>
      <w:tr w:rsidR="007E77FB" w:rsidRPr="007E77FB" w14:paraId="07E0DC9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36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39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9A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proteolysis</w:t>
            </w:r>
          </w:p>
        </w:tc>
      </w:tr>
      <w:tr w:rsidR="007E77FB" w:rsidRPr="007E77FB" w14:paraId="6AABB33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80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1F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B6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process utilizing autophagic mechanism</w:t>
            </w:r>
          </w:p>
        </w:tc>
      </w:tr>
      <w:tr w:rsidR="007E77FB" w:rsidRPr="007E77FB" w14:paraId="7EF03F6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D9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2D6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51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hormone transport</w:t>
            </w:r>
          </w:p>
        </w:tc>
      </w:tr>
      <w:tr w:rsidR="007E77FB" w:rsidRPr="007E77FB" w14:paraId="010592B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20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86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8BD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localization to plasma membrane</w:t>
            </w:r>
          </w:p>
        </w:tc>
      </w:tr>
      <w:tr w:rsidR="007E77FB" w:rsidRPr="007E77FB" w14:paraId="1E894F8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62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D22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1A8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nucleotide biosynthetic process</w:t>
            </w:r>
          </w:p>
        </w:tc>
      </w:tr>
      <w:tr w:rsidR="007E77FB" w:rsidRPr="007E77FB" w14:paraId="4FDC516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437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05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6D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intracellular signal transduction</w:t>
            </w:r>
          </w:p>
        </w:tc>
      </w:tr>
      <w:tr w:rsidR="007E77FB" w:rsidRPr="007E77FB" w14:paraId="72142F2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B3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F1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EC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peptide secretion</w:t>
            </w:r>
          </w:p>
        </w:tc>
      </w:tr>
      <w:tr w:rsidR="007E77FB" w:rsidRPr="007E77FB" w14:paraId="6B74693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62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39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1FA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endothelial cell development</w:t>
            </w:r>
          </w:p>
        </w:tc>
      </w:tr>
      <w:tr w:rsidR="007E77FB" w:rsidRPr="007E77FB" w14:paraId="09FFDED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4B9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164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D9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carboxylic acid catabolic process</w:t>
            </w:r>
          </w:p>
        </w:tc>
      </w:tr>
      <w:tr w:rsidR="007E77FB" w:rsidRPr="007E77FB" w14:paraId="10C4F75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C5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96C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5B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apoptotic process</w:t>
            </w:r>
          </w:p>
        </w:tc>
      </w:tr>
      <w:tr w:rsidR="007E77FB" w:rsidRPr="007E77FB" w14:paraId="2CD4FE1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A9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D3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6D3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cation transport</w:t>
            </w:r>
          </w:p>
        </w:tc>
      </w:tr>
      <w:tr w:rsidR="007E77FB" w:rsidRPr="007E77FB" w14:paraId="32209C9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D4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E10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0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 nucleoside monophosphate metabolic process</w:t>
            </w:r>
          </w:p>
        </w:tc>
      </w:tr>
      <w:tr w:rsidR="007E77FB" w:rsidRPr="007E77FB" w14:paraId="0D04E85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CC4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C87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169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aspartic-type peptidase activity</w:t>
            </w:r>
          </w:p>
        </w:tc>
      </w:tr>
      <w:tr w:rsidR="007E77FB" w:rsidRPr="007E77FB" w14:paraId="36DFD08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23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130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765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anatomical structure development</w:t>
            </w:r>
          </w:p>
        </w:tc>
      </w:tr>
      <w:tr w:rsidR="007E77FB" w:rsidRPr="007E77FB" w14:paraId="34F65F7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83D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C2E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D6E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programmed cell death</w:t>
            </w:r>
          </w:p>
        </w:tc>
      </w:tr>
      <w:tr w:rsidR="007E77FB" w:rsidRPr="007E77FB" w14:paraId="2118DB5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9A5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D41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8A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protein localization</w:t>
            </w:r>
          </w:p>
        </w:tc>
      </w:tr>
      <w:tr w:rsidR="007E77FB" w:rsidRPr="007E77FB" w14:paraId="6D95FD9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D32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4A2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933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autophagy</w:t>
            </w:r>
          </w:p>
        </w:tc>
      </w:tr>
      <w:tr w:rsidR="007E77FB" w:rsidRPr="007E77FB" w14:paraId="7FB6CA7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B52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08C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DCC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monoatomic ion transmembrane transport</w:t>
            </w:r>
          </w:p>
        </w:tc>
      </w:tr>
      <w:tr w:rsidR="007E77FB" w:rsidRPr="007E77FB" w14:paraId="78A4428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CB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F0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964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organic acid catabolic process</w:t>
            </w:r>
          </w:p>
        </w:tc>
      </w:tr>
      <w:tr w:rsidR="007E77FB" w:rsidRPr="007E77FB" w14:paraId="0C0EC70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8D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05A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15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regulated exocytosis</w:t>
            </w:r>
          </w:p>
        </w:tc>
      </w:tr>
      <w:tr w:rsidR="007E77FB" w:rsidRPr="007E77FB" w14:paraId="4D64324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1F8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2D0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3A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electron transport, NADH to ubiquinone</w:t>
            </w:r>
          </w:p>
        </w:tc>
      </w:tr>
      <w:tr w:rsidR="007E77FB" w:rsidRPr="007E77FB" w14:paraId="32CCB4B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D3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70F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6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hormone secretion</w:t>
            </w:r>
          </w:p>
        </w:tc>
      </w:tr>
      <w:tr w:rsidR="007E77FB" w:rsidRPr="007E77FB" w14:paraId="12CB031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DF2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886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D29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monoatomic ion transport</w:t>
            </w:r>
          </w:p>
        </w:tc>
      </w:tr>
      <w:tr w:rsidR="007E77FB" w:rsidRPr="007E77FB" w14:paraId="2C95A08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00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12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972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peptide transport</w:t>
            </w:r>
          </w:p>
        </w:tc>
      </w:tr>
      <w:tr w:rsidR="007E77FB" w:rsidRPr="007E77FB" w14:paraId="345A39C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6F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4E8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CC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protein catabolic process</w:t>
            </w:r>
          </w:p>
        </w:tc>
      </w:tr>
      <w:tr w:rsidR="007E77FB" w:rsidRPr="007E77FB" w14:paraId="5D066F0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9B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82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B98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oxoacid metabolic process</w:t>
            </w:r>
          </w:p>
        </w:tc>
      </w:tr>
      <w:tr w:rsidR="007E77FB" w:rsidRPr="007E77FB" w14:paraId="3E08295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CE8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2E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1C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negative regulation of ubiquitin-dependent protein catabolic process</w:t>
            </w:r>
          </w:p>
        </w:tc>
      </w:tr>
      <w:tr w:rsidR="007E77FB" w:rsidRPr="007E77FB" w14:paraId="278EE41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E9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C2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E6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neurotransmitter levels</w:t>
            </w:r>
          </w:p>
        </w:tc>
      </w:tr>
      <w:tr w:rsidR="007E77FB" w:rsidRPr="007E77FB" w14:paraId="6435CE1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7F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8B9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0F4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pallium development</w:t>
            </w:r>
          </w:p>
        </w:tc>
      </w:tr>
      <w:tr w:rsidR="007E77FB" w:rsidRPr="007E77FB" w14:paraId="49CB1BE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242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667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14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signaling</w:t>
            </w:r>
          </w:p>
        </w:tc>
      </w:tr>
      <w:tr w:rsidR="007E77FB" w:rsidRPr="007E77FB" w14:paraId="67F5211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171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6AA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3D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purine-containing compound biosynthetic process</w:t>
            </w:r>
          </w:p>
        </w:tc>
      </w:tr>
      <w:tr w:rsidR="007E77FB" w:rsidRPr="007E77FB" w14:paraId="7687AF8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E6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7E8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3E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inorganic ion transmembrane transport</w:t>
            </w:r>
          </w:p>
        </w:tc>
      </w:tr>
      <w:tr w:rsidR="007E77FB" w:rsidRPr="007E77FB" w14:paraId="20BBCB4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6A6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8B1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E35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insulin secretion</w:t>
            </w:r>
          </w:p>
        </w:tc>
      </w:tr>
      <w:tr w:rsidR="007E77FB" w:rsidRPr="007E77FB" w14:paraId="701FFD7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965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A9B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E13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cellular response to decreased oxygen levels</w:t>
            </w:r>
          </w:p>
        </w:tc>
      </w:tr>
      <w:tr w:rsidR="007E77FB" w:rsidRPr="007E77FB" w14:paraId="2A50B1A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01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E5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0CF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proteasomal protein catabolic process</w:t>
            </w:r>
          </w:p>
        </w:tc>
      </w:tr>
      <w:tr w:rsidR="007E77FB" w:rsidRPr="007E77FB" w14:paraId="0E5AD57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124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34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1BB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neurotransmitter transport</w:t>
            </w:r>
          </w:p>
        </w:tc>
      </w:tr>
      <w:tr w:rsidR="007E77FB" w:rsidRPr="007E77FB" w14:paraId="7237EE4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AAA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696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C9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monoatomic ion transmembrane transport</w:t>
            </w:r>
          </w:p>
        </w:tc>
      </w:tr>
      <w:tr w:rsidR="007E77FB" w:rsidRPr="007E77FB" w14:paraId="11A5913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DA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39A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B8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ATP synthesis coupled electron transport</w:t>
            </w:r>
          </w:p>
        </w:tc>
      </w:tr>
      <w:tr w:rsidR="007E77FB" w:rsidRPr="007E77FB" w14:paraId="25E3697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E8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63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3BE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transport along microtubule</w:t>
            </w:r>
          </w:p>
        </w:tc>
      </w:tr>
      <w:tr w:rsidR="007E77FB" w:rsidRPr="007E77FB" w14:paraId="5FFD201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4A6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lastRenderedPageBreak/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5C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7A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establishment of endothelial barrier</w:t>
            </w:r>
          </w:p>
        </w:tc>
      </w:tr>
      <w:tr w:rsidR="007E77FB" w:rsidRPr="007E77FB" w14:paraId="25C7B67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130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2EF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91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carboxylic acid metabolic process</w:t>
            </w:r>
          </w:p>
        </w:tc>
      </w:tr>
      <w:tr w:rsidR="007E77FB" w:rsidRPr="007E77FB" w14:paraId="0F3A502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B6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A40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C2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cell communication</w:t>
            </w:r>
          </w:p>
        </w:tc>
      </w:tr>
      <w:tr w:rsidR="007E77FB" w:rsidRPr="007E77FB" w14:paraId="0A45E8F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95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9EB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80A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proofErr w:type="spellStart"/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axonogenesis</w:t>
            </w:r>
            <w:proofErr w:type="spellEnd"/>
          </w:p>
        </w:tc>
      </w:tr>
      <w:tr w:rsidR="007E77FB" w:rsidRPr="007E77FB" w14:paraId="142861C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A16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87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2F6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organophosphate biosynthetic process</w:t>
            </w:r>
          </w:p>
        </w:tc>
      </w:tr>
      <w:tr w:rsidR="007E77FB" w:rsidRPr="007E77FB" w14:paraId="051AC40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B1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EE3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430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molecule biosynthetic process</w:t>
            </w:r>
          </w:p>
        </w:tc>
      </w:tr>
      <w:tr w:rsidR="007E77FB" w:rsidRPr="007E77FB" w14:paraId="6DBAA3C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21D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665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FA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proteasomal protein catabolic process</w:t>
            </w:r>
          </w:p>
        </w:tc>
      </w:tr>
      <w:tr w:rsidR="007E77FB" w:rsidRPr="007E77FB" w14:paraId="791D10C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73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489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948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apoptotic signaling pathway</w:t>
            </w:r>
          </w:p>
        </w:tc>
      </w:tr>
      <w:tr w:rsidR="007E77FB" w:rsidRPr="007E77FB" w14:paraId="2A1AC659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87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42C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BF5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modification-dependent macromolecule catabolic process</w:t>
            </w:r>
          </w:p>
        </w:tc>
      </w:tr>
      <w:tr w:rsidR="007E77FB" w:rsidRPr="007E77FB" w14:paraId="7BDBC2A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185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19B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75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microtubule-based transport</w:t>
            </w:r>
          </w:p>
        </w:tc>
      </w:tr>
      <w:tr w:rsidR="007E77FB" w:rsidRPr="007E77FB" w14:paraId="4159F4E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05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D11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0E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proteolysis</w:t>
            </w:r>
          </w:p>
        </w:tc>
      </w:tr>
      <w:tr w:rsidR="007E77FB" w:rsidRPr="007E77FB" w14:paraId="421C2D1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2A1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BA7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93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electron transport chain</w:t>
            </w:r>
          </w:p>
        </w:tc>
      </w:tr>
      <w:tr w:rsidR="007E77FB" w:rsidRPr="007E77FB" w14:paraId="01EE56A3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B5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0AB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BBB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membrane potential</w:t>
            </w:r>
          </w:p>
        </w:tc>
      </w:tr>
      <w:tr w:rsidR="007E77FB" w:rsidRPr="007E77FB" w14:paraId="0681004A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CD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A1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529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apoptotic process</w:t>
            </w:r>
          </w:p>
        </w:tc>
      </w:tr>
      <w:tr w:rsidR="007E77FB" w:rsidRPr="007E77FB" w14:paraId="6E20EA1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C8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40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99F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small molecule catabolic process</w:t>
            </w:r>
          </w:p>
        </w:tc>
      </w:tr>
      <w:tr w:rsidR="007E77FB" w:rsidRPr="007E77FB" w14:paraId="1228E4B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A83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10A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E72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monoatomic cation transmembrane transport</w:t>
            </w:r>
          </w:p>
        </w:tc>
      </w:tr>
      <w:tr w:rsidR="007E77FB" w:rsidRPr="007E77FB" w14:paraId="632D678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0BA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Acute F Acute 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26CE" w14:textId="77777777" w:rsidR="007E77FB" w:rsidRPr="007E77FB" w:rsidRDefault="007E77FB" w:rsidP="007E77FB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27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AEB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budding from presynaptic endocytic zone membrane</w:t>
            </w:r>
          </w:p>
        </w:tc>
      </w:tr>
      <w:tr w:rsidR="007E77FB" w:rsidRPr="007E77FB" w14:paraId="0BA91694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C5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BB2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6C2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synaptic vesicle recycling</w:t>
            </w:r>
          </w:p>
        </w:tc>
      </w:tr>
      <w:tr w:rsidR="007E77FB" w:rsidRPr="007E77FB" w14:paraId="21351AB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D4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11B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744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synaptic vesicle clustering</w:t>
            </w:r>
          </w:p>
        </w:tc>
      </w:tr>
      <w:tr w:rsidR="007E77FB" w:rsidRPr="007E77FB" w14:paraId="64DA4A7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9E7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19F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B69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citrate metabolic process</w:t>
            </w:r>
          </w:p>
        </w:tc>
      </w:tr>
      <w:tr w:rsidR="007E77FB" w:rsidRPr="007E77FB" w14:paraId="04D898FE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BD6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E4A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9D4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viral translation</w:t>
            </w:r>
          </w:p>
        </w:tc>
      </w:tr>
      <w:tr w:rsidR="007E77FB" w:rsidRPr="007E77FB" w14:paraId="6073845C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06D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334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2E7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folding</w:t>
            </w:r>
          </w:p>
        </w:tc>
      </w:tr>
      <w:tr w:rsidR="007E77FB" w:rsidRPr="007E77FB" w14:paraId="690A0CC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990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B3E8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B4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abiotic stimulus</w:t>
            </w:r>
          </w:p>
        </w:tc>
      </w:tr>
      <w:tr w:rsidR="007E77FB" w:rsidRPr="007E77FB" w14:paraId="357F790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F24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77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417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dendritic spine morphogenesis</w:t>
            </w:r>
          </w:p>
        </w:tc>
      </w:tr>
      <w:tr w:rsidR="007E77FB" w:rsidRPr="007E77FB" w14:paraId="5A1F18A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F8B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23C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467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release of cytochrome c from mitochondria</w:t>
            </w:r>
          </w:p>
        </w:tc>
      </w:tr>
      <w:tr w:rsidR="007E77FB" w:rsidRPr="007E77FB" w14:paraId="0C9BA5A0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74D7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427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60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amide metabolic process</w:t>
            </w:r>
          </w:p>
        </w:tc>
      </w:tr>
      <w:tr w:rsidR="007E77FB" w:rsidRPr="007E77FB" w14:paraId="07FC46AD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AB3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35E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436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synaptic vesicle clustering</w:t>
            </w:r>
          </w:p>
        </w:tc>
      </w:tr>
      <w:tr w:rsidR="007E77FB" w:rsidRPr="007E77FB" w14:paraId="3CE9313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166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C9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BF3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neuron projection development</w:t>
            </w:r>
          </w:p>
        </w:tc>
      </w:tr>
      <w:tr w:rsidR="007E77FB" w:rsidRPr="007E77FB" w14:paraId="5C0AC247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212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CFA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3F3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protein modification process</w:t>
            </w:r>
          </w:p>
        </w:tc>
      </w:tr>
      <w:tr w:rsidR="007E77FB" w:rsidRPr="007E77FB" w14:paraId="19895E7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0F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DA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1B9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synaptic vesicle recycling</w:t>
            </w:r>
          </w:p>
        </w:tc>
      </w:tr>
      <w:tr w:rsidR="007E77FB" w:rsidRPr="007E77FB" w14:paraId="35AF1C4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65A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AB9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72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amide metabolic process</w:t>
            </w:r>
          </w:p>
        </w:tc>
      </w:tr>
      <w:tr w:rsidR="007E77FB" w:rsidRPr="007E77FB" w14:paraId="7F5CE37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2E8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D819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211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apoptotic mitochondrial changes</w:t>
            </w:r>
          </w:p>
        </w:tc>
      </w:tr>
      <w:tr w:rsidR="007E77FB" w:rsidRPr="007E77FB" w14:paraId="6949CD2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6A8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9C1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AAF2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nitrogen compound metabolic process</w:t>
            </w:r>
          </w:p>
        </w:tc>
      </w:tr>
      <w:tr w:rsidR="007E77FB" w:rsidRPr="007E77FB" w14:paraId="5379FEC1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E0D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23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B01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macromolecule modification</w:t>
            </w:r>
          </w:p>
        </w:tc>
      </w:tr>
      <w:tr w:rsidR="007E77FB" w:rsidRPr="007E77FB" w14:paraId="0965B6F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05E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8BC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924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peptidyl-amino acid modification</w:t>
            </w:r>
          </w:p>
        </w:tc>
      </w:tr>
      <w:tr w:rsidR="007E77FB" w:rsidRPr="007E77FB" w14:paraId="0286BDA8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180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0A7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A69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synaptic vesicle endocytosis</w:t>
            </w:r>
          </w:p>
        </w:tc>
      </w:tr>
      <w:tr w:rsidR="007E77FB" w:rsidRPr="007E77FB" w14:paraId="22EEE77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8A4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D09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B7DA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dendritic spine morphogenesis</w:t>
            </w:r>
          </w:p>
        </w:tc>
      </w:tr>
      <w:tr w:rsidR="007E77FB" w:rsidRPr="007E77FB" w14:paraId="0B3E4445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0D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27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D54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response to stress</w:t>
            </w:r>
          </w:p>
        </w:tc>
      </w:tr>
      <w:tr w:rsidR="007E77FB" w:rsidRPr="007E77FB" w14:paraId="7A8B7F56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B9B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B471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4E0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dendrite development</w:t>
            </w:r>
          </w:p>
        </w:tc>
      </w:tr>
      <w:tr w:rsidR="007E77FB" w:rsidRPr="007E77FB" w14:paraId="2178E29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F39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B5C0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69CF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regulation of dendritic spine development</w:t>
            </w:r>
          </w:p>
        </w:tc>
      </w:tr>
      <w:tr w:rsidR="007E77FB" w:rsidRPr="007E77FB" w14:paraId="0EC96A4B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BEFC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9F7E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655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dendritic spine development</w:t>
            </w:r>
          </w:p>
        </w:tc>
      </w:tr>
      <w:tr w:rsidR="007E77FB" w:rsidRPr="007E77FB" w14:paraId="423064E2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79FD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C855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54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mitochondrial electron transport, cytochrome c to oxygen</w:t>
            </w:r>
          </w:p>
        </w:tc>
      </w:tr>
      <w:tr w:rsidR="007E77FB" w:rsidRPr="007E77FB" w14:paraId="7CBC331F" w14:textId="77777777" w:rsidTr="007E77FB">
        <w:trPr>
          <w:trHeight w:val="320"/>
        </w:trPr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0186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6033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 </w:t>
            </w:r>
          </w:p>
        </w:tc>
        <w:tc>
          <w:tcPr>
            <w:tcW w:w="7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5B4B" w14:textId="77777777" w:rsidR="007E77FB" w:rsidRPr="007E77FB" w:rsidRDefault="007E77FB" w:rsidP="007E77FB">
            <w:pP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</w:pPr>
            <w:r w:rsidRPr="007E77FB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14:ligatures w14:val="none"/>
              </w:rPr>
              <w:t>positive regulation of synaptic vesicle endocytosis</w:t>
            </w:r>
          </w:p>
        </w:tc>
      </w:tr>
    </w:tbl>
    <w:p w14:paraId="5A0F27E3" w14:textId="77777777" w:rsidR="007E77FB" w:rsidRPr="007E77FB" w:rsidRDefault="007E77FB" w:rsidP="007E77FB"/>
    <w:sectPr w:rsidR="007E77FB" w:rsidRPr="007E77FB" w:rsidSect="00741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FB"/>
    <w:rsid w:val="000600F2"/>
    <w:rsid w:val="002751CC"/>
    <w:rsid w:val="002A5701"/>
    <w:rsid w:val="00431699"/>
    <w:rsid w:val="00452E21"/>
    <w:rsid w:val="0053090C"/>
    <w:rsid w:val="00594FE6"/>
    <w:rsid w:val="00626D85"/>
    <w:rsid w:val="00683107"/>
    <w:rsid w:val="0069079D"/>
    <w:rsid w:val="00741303"/>
    <w:rsid w:val="007E77FB"/>
    <w:rsid w:val="00801C29"/>
    <w:rsid w:val="00875B37"/>
    <w:rsid w:val="008C0552"/>
    <w:rsid w:val="009569F4"/>
    <w:rsid w:val="00A83994"/>
    <w:rsid w:val="00AB1E70"/>
    <w:rsid w:val="00AC27E6"/>
    <w:rsid w:val="00B27364"/>
    <w:rsid w:val="00CB1636"/>
    <w:rsid w:val="00CD411A"/>
    <w:rsid w:val="00D932B2"/>
    <w:rsid w:val="00D952E7"/>
    <w:rsid w:val="00DC08BB"/>
    <w:rsid w:val="00E213A8"/>
    <w:rsid w:val="00E4133B"/>
    <w:rsid w:val="00E74F95"/>
    <w:rsid w:val="00E96911"/>
    <w:rsid w:val="00ED4C04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C36AA"/>
  <w15:chartTrackingRefBased/>
  <w15:docId w15:val="{6F8FBBD7-0610-B642-A7DA-CBBB2886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E77FB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7FB"/>
    <w:rPr>
      <w:color w:val="96607D"/>
      <w:u w:val="single"/>
    </w:rPr>
  </w:style>
  <w:style w:type="paragraph" w:customStyle="1" w:styleId="msonormal0">
    <w:name w:val="msonormal"/>
    <w:basedOn w:val="Normal"/>
    <w:rsid w:val="007E77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xl65">
    <w:name w:val="xl65"/>
    <w:basedOn w:val="Normal"/>
    <w:rsid w:val="007E77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xl66">
    <w:name w:val="xl66"/>
    <w:basedOn w:val="Normal"/>
    <w:rsid w:val="007E77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xl67">
    <w:name w:val="xl67"/>
    <w:basedOn w:val="Normal"/>
    <w:rsid w:val="007E77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31</Pages>
  <Words>7096</Words>
  <Characters>40453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Atwood, Brady K</dc:creator>
  <cp:keywords/>
  <dc:description/>
  <cp:lastModifiedBy>Brittnie-lee Duffus</cp:lastModifiedBy>
  <cp:revision>2</cp:revision>
  <dcterms:created xsi:type="dcterms:W3CDTF">2024-06-20T21:48:00Z</dcterms:created>
  <dcterms:modified xsi:type="dcterms:W3CDTF">2024-06-20T21:48:00Z</dcterms:modified>
</cp:coreProperties>
</file>