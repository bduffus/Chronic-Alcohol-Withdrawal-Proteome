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178"/>
        <w:tblW w:w="7882" w:type="dxa"/>
        <w:tblLook w:val="04A0" w:firstRow="1" w:lastRow="0" w:firstColumn="1" w:lastColumn="0" w:noHBand="0" w:noVBand="1"/>
      </w:tblPr>
      <w:tblGrid>
        <w:gridCol w:w="4235"/>
        <w:gridCol w:w="3647"/>
      </w:tblGrid>
      <w:tr w:rsidR="00641F27" w:rsidRPr="00EB648B" w14:paraId="07A5AC8B" w14:textId="77777777" w:rsidTr="00F420F4">
        <w:trPr>
          <w:trHeight w:val="489"/>
        </w:trPr>
        <w:tc>
          <w:tcPr>
            <w:tcW w:w="7882" w:type="dxa"/>
            <w:gridSpan w:val="2"/>
          </w:tcPr>
          <w:p w14:paraId="36020C7B" w14:textId="77777777" w:rsidR="00641F27" w:rsidRDefault="00641F27" w:rsidP="00F420F4">
            <w:pPr>
              <w:jc w:val="center"/>
              <w:rPr>
                <w:b/>
                <w:bCs/>
                <w:sz w:val="16"/>
                <w:szCs w:val="16"/>
              </w:rPr>
            </w:pPr>
            <w:r w:rsidRPr="00457F04">
              <w:rPr>
                <w:b/>
                <w:bCs/>
                <w:sz w:val="22"/>
                <w:szCs w:val="22"/>
              </w:rPr>
              <w:t>DLS</w:t>
            </w:r>
          </w:p>
        </w:tc>
      </w:tr>
      <w:tr w:rsidR="00641F27" w:rsidRPr="00EB648B" w14:paraId="2CBB8E95" w14:textId="77777777" w:rsidTr="00F420F4">
        <w:trPr>
          <w:trHeight w:val="97"/>
        </w:trPr>
        <w:tc>
          <w:tcPr>
            <w:tcW w:w="4235" w:type="dxa"/>
          </w:tcPr>
          <w:p w14:paraId="79D90C83" w14:textId="77777777" w:rsidR="00641F27" w:rsidRPr="00063B9B" w:rsidRDefault="00641F27" w:rsidP="00F420F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Acute F vs Protracted F vs Protracted Male</w:t>
            </w:r>
            <w:r w:rsidRPr="00063B9B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647" w:type="dxa"/>
          </w:tcPr>
          <w:p w14:paraId="16C1EA63" w14:textId="77777777" w:rsidR="00641F27" w:rsidRDefault="00641F27" w:rsidP="00F420F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Acute </w:t>
            </w:r>
          </w:p>
          <w:p w14:paraId="2849A7EA" w14:textId="77777777" w:rsidR="00641F27" w:rsidRPr="00063B9B" w:rsidRDefault="00641F27" w:rsidP="00F420F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 vs. Protracted F</w:t>
            </w:r>
          </w:p>
        </w:tc>
      </w:tr>
      <w:tr w:rsidR="00641F27" w:rsidRPr="00EB648B" w14:paraId="30D94D2C" w14:textId="77777777" w:rsidTr="00F420F4">
        <w:trPr>
          <w:trHeight w:val="97"/>
        </w:trPr>
        <w:tc>
          <w:tcPr>
            <w:tcW w:w="4235" w:type="dxa"/>
          </w:tcPr>
          <w:p w14:paraId="3259A40D" w14:textId="77777777" w:rsidR="00641F27" w:rsidRPr="00657381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Amyotrophic lateral sclerosis</w:t>
            </w:r>
          </w:p>
        </w:tc>
        <w:tc>
          <w:tcPr>
            <w:tcW w:w="3647" w:type="dxa"/>
          </w:tcPr>
          <w:p w14:paraId="33F749DC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Diabetic cardiomyopathy</w:t>
            </w:r>
          </w:p>
        </w:tc>
      </w:tr>
      <w:tr w:rsidR="00641F27" w:rsidRPr="00EB648B" w14:paraId="16C52B75" w14:textId="77777777" w:rsidTr="00F420F4">
        <w:trPr>
          <w:trHeight w:val="97"/>
        </w:trPr>
        <w:tc>
          <w:tcPr>
            <w:tcW w:w="4235" w:type="dxa"/>
          </w:tcPr>
          <w:p w14:paraId="1B725911" w14:textId="77777777" w:rsidR="00641F27" w:rsidRPr="00657381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Parkinson disease</w:t>
            </w:r>
          </w:p>
        </w:tc>
        <w:tc>
          <w:tcPr>
            <w:tcW w:w="3647" w:type="dxa"/>
          </w:tcPr>
          <w:p w14:paraId="0CCFB0FA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Metabolic pathways</w:t>
            </w:r>
          </w:p>
        </w:tc>
      </w:tr>
      <w:tr w:rsidR="00641F27" w:rsidRPr="00EB648B" w14:paraId="7479DD84" w14:textId="77777777" w:rsidTr="00F420F4">
        <w:trPr>
          <w:trHeight w:val="97"/>
        </w:trPr>
        <w:tc>
          <w:tcPr>
            <w:tcW w:w="4235" w:type="dxa"/>
          </w:tcPr>
          <w:p w14:paraId="2520E9AB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Huntington disease</w:t>
            </w:r>
          </w:p>
        </w:tc>
        <w:tc>
          <w:tcPr>
            <w:tcW w:w="3647" w:type="dxa"/>
          </w:tcPr>
          <w:p w14:paraId="7AB10781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Oxidative phosphorylation</w:t>
            </w:r>
          </w:p>
        </w:tc>
      </w:tr>
      <w:tr w:rsidR="00641F27" w:rsidRPr="00EB648B" w14:paraId="4BC586CD" w14:textId="77777777" w:rsidTr="00F420F4">
        <w:trPr>
          <w:trHeight w:val="97"/>
        </w:trPr>
        <w:tc>
          <w:tcPr>
            <w:tcW w:w="4235" w:type="dxa"/>
          </w:tcPr>
          <w:p w14:paraId="02340253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Pathways of neurodegeneration - multiple diseases</w:t>
            </w:r>
          </w:p>
        </w:tc>
        <w:tc>
          <w:tcPr>
            <w:tcW w:w="3647" w:type="dxa"/>
            <w:vMerge w:val="restart"/>
          </w:tcPr>
          <w:p w14:paraId="2049D6E3" w14:textId="7B44A971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3B534B70" w14:textId="77777777" w:rsidTr="00F420F4">
        <w:trPr>
          <w:trHeight w:val="97"/>
        </w:trPr>
        <w:tc>
          <w:tcPr>
            <w:tcW w:w="4235" w:type="dxa"/>
          </w:tcPr>
          <w:p w14:paraId="73D14A20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Prion disease</w:t>
            </w:r>
          </w:p>
        </w:tc>
        <w:tc>
          <w:tcPr>
            <w:tcW w:w="3647" w:type="dxa"/>
            <w:vMerge/>
          </w:tcPr>
          <w:p w14:paraId="3F159DCB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574FCC03" w14:textId="77777777" w:rsidTr="00F420F4">
        <w:trPr>
          <w:trHeight w:val="97"/>
        </w:trPr>
        <w:tc>
          <w:tcPr>
            <w:tcW w:w="4235" w:type="dxa"/>
          </w:tcPr>
          <w:p w14:paraId="0581E799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Alzheimer disease</w:t>
            </w:r>
          </w:p>
        </w:tc>
        <w:tc>
          <w:tcPr>
            <w:tcW w:w="3647" w:type="dxa"/>
            <w:vMerge/>
          </w:tcPr>
          <w:p w14:paraId="639E9F3D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165EE3CE" w14:textId="77777777" w:rsidTr="00F420F4">
        <w:trPr>
          <w:trHeight w:val="489"/>
        </w:trPr>
        <w:tc>
          <w:tcPr>
            <w:tcW w:w="7882" w:type="dxa"/>
            <w:gridSpan w:val="2"/>
          </w:tcPr>
          <w:p w14:paraId="2B527BAA" w14:textId="77777777" w:rsidR="00641F27" w:rsidRPr="00EB648B" w:rsidRDefault="00641F27" w:rsidP="00F420F4">
            <w:pPr>
              <w:jc w:val="center"/>
              <w:rPr>
                <w:sz w:val="16"/>
                <w:szCs w:val="16"/>
              </w:rPr>
            </w:pPr>
            <w:r w:rsidRPr="00457F04">
              <w:rPr>
                <w:b/>
                <w:bCs/>
                <w:sz w:val="22"/>
                <w:szCs w:val="22"/>
              </w:rPr>
              <w:t>DMS</w:t>
            </w:r>
          </w:p>
        </w:tc>
      </w:tr>
      <w:tr w:rsidR="00641F27" w:rsidRPr="00EB648B" w14:paraId="04A60D41" w14:textId="77777777" w:rsidTr="00F420F4">
        <w:trPr>
          <w:trHeight w:val="97"/>
        </w:trPr>
        <w:tc>
          <w:tcPr>
            <w:tcW w:w="4235" w:type="dxa"/>
          </w:tcPr>
          <w:p w14:paraId="51560E68" w14:textId="77777777" w:rsidR="00641F27" w:rsidRPr="00042A1B" w:rsidRDefault="00641F27" w:rsidP="00F420F4">
            <w:pPr>
              <w:rPr>
                <w:b/>
                <w:bCs/>
                <w:sz w:val="16"/>
                <w:szCs w:val="16"/>
              </w:rPr>
            </w:pPr>
            <w:r w:rsidRPr="00042A1B">
              <w:rPr>
                <w:b/>
                <w:bCs/>
                <w:sz w:val="16"/>
                <w:szCs w:val="16"/>
              </w:rPr>
              <w:t>Acute F vs Acute M vs Protracted F</w:t>
            </w:r>
          </w:p>
        </w:tc>
        <w:tc>
          <w:tcPr>
            <w:tcW w:w="3647" w:type="dxa"/>
            <w:vMerge w:val="restart"/>
          </w:tcPr>
          <w:p w14:paraId="6D738AF0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26A98399" w14:textId="77777777" w:rsidTr="00F420F4">
        <w:trPr>
          <w:trHeight w:val="97"/>
        </w:trPr>
        <w:tc>
          <w:tcPr>
            <w:tcW w:w="4235" w:type="dxa"/>
          </w:tcPr>
          <w:p w14:paraId="71573806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Ribosome</w:t>
            </w:r>
          </w:p>
        </w:tc>
        <w:tc>
          <w:tcPr>
            <w:tcW w:w="3647" w:type="dxa"/>
            <w:vMerge/>
          </w:tcPr>
          <w:p w14:paraId="3A0D2DF9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5AE56CE5" w14:textId="77777777" w:rsidTr="00F420F4">
        <w:trPr>
          <w:trHeight w:val="97"/>
        </w:trPr>
        <w:tc>
          <w:tcPr>
            <w:tcW w:w="4235" w:type="dxa"/>
          </w:tcPr>
          <w:p w14:paraId="502A4BC3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Nucleocytoplasmic transport</w:t>
            </w:r>
          </w:p>
        </w:tc>
        <w:tc>
          <w:tcPr>
            <w:tcW w:w="3647" w:type="dxa"/>
            <w:vMerge/>
          </w:tcPr>
          <w:p w14:paraId="01A9671D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</w:tr>
      <w:tr w:rsidR="00641F27" w:rsidRPr="00EB648B" w14:paraId="4FF76974" w14:textId="77777777" w:rsidTr="00F420F4">
        <w:trPr>
          <w:trHeight w:val="489"/>
        </w:trPr>
        <w:tc>
          <w:tcPr>
            <w:tcW w:w="7882" w:type="dxa"/>
            <w:gridSpan w:val="2"/>
          </w:tcPr>
          <w:p w14:paraId="2E8F7139" w14:textId="77777777" w:rsidR="00641F27" w:rsidRPr="00EB648B" w:rsidRDefault="00641F27" w:rsidP="00F420F4">
            <w:pPr>
              <w:jc w:val="center"/>
              <w:rPr>
                <w:sz w:val="16"/>
                <w:szCs w:val="16"/>
              </w:rPr>
            </w:pPr>
            <w:proofErr w:type="spellStart"/>
            <w:r w:rsidRPr="00457F04">
              <w:rPr>
                <w:b/>
                <w:bCs/>
                <w:sz w:val="22"/>
                <w:szCs w:val="22"/>
              </w:rPr>
              <w:t>NAc</w:t>
            </w:r>
            <w:proofErr w:type="spellEnd"/>
          </w:p>
        </w:tc>
      </w:tr>
      <w:tr w:rsidR="00641F27" w:rsidRPr="00EB648B" w14:paraId="78E9FD6F" w14:textId="77777777" w:rsidTr="00F420F4">
        <w:trPr>
          <w:trHeight w:val="97"/>
        </w:trPr>
        <w:tc>
          <w:tcPr>
            <w:tcW w:w="4235" w:type="dxa"/>
          </w:tcPr>
          <w:p w14:paraId="6195677F" w14:textId="77777777" w:rsidR="00641F27" w:rsidRPr="008B51FB" w:rsidRDefault="00641F27" w:rsidP="00F420F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Protracted F vs Protracted M</w:t>
            </w:r>
          </w:p>
        </w:tc>
        <w:tc>
          <w:tcPr>
            <w:tcW w:w="3647" w:type="dxa"/>
          </w:tcPr>
          <w:p w14:paraId="3BB0639B" w14:textId="77777777" w:rsidR="00641F27" w:rsidRPr="00E14CE9" w:rsidRDefault="00641F27" w:rsidP="00F420F4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Acute M vs Protracted F</w:t>
            </w:r>
          </w:p>
        </w:tc>
      </w:tr>
      <w:tr w:rsidR="00641F27" w:rsidRPr="00EB648B" w14:paraId="283CAE1C" w14:textId="77777777" w:rsidTr="00F420F4">
        <w:trPr>
          <w:trHeight w:val="97"/>
        </w:trPr>
        <w:tc>
          <w:tcPr>
            <w:tcW w:w="4235" w:type="dxa"/>
          </w:tcPr>
          <w:p w14:paraId="43AC7A25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Pathways of neurodegeneration - multiple diseases</w:t>
            </w:r>
          </w:p>
        </w:tc>
        <w:tc>
          <w:tcPr>
            <w:tcW w:w="3647" w:type="dxa"/>
          </w:tcPr>
          <w:p w14:paraId="4AD6A9CB" w14:textId="77777777" w:rsidR="00641F27" w:rsidRPr="00EB648B" w:rsidRDefault="00641F27" w:rsidP="00F420F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Coronavirus disease - COVID-19</w:t>
            </w:r>
          </w:p>
        </w:tc>
      </w:tr>
      <w:tr w:rsidR="00641F27" w:rsidRPr="00EB648B" w14:paraId="41467A0F" w14:textId="77777777" w:rsidTr="00F420F4">
        <w:trPr>
          <w:trHeight w:val="97"/>
        </w:trPr>
        <w:tc>
          <w:tcPr>
            <w:tcW w:w="4235" w:type="dxa"/>
            <w:vMerge w:val="restart"/>
          </w:tcPr>
          <w:p w14:paraId="3AF02816" w14:textId="77777777" w:rsidR="00641F27" w:rsidRPr="00EB648B" w:rsidRDefault="00641F27" w:rsidP="00F420F4">
            <w:pPr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Regulation of actin cytoskeleton</w:t>
            </w:r>
          </w:p>
        </w:tc>
        <w:tc>
          <w:tcPr>
            <w:tcW w:w="3647" w:type="dxa"/>
          </w:tcPr>
          <w:p w14:paraId="2A3EAB83" w14:textId="77777777" w:rsidR="00641F27" w:rsidRPr="00EB648B" w:rsidRDefault="00641F27" w:rsidP="00F420F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Ribosome</w:t>
            </w:r>
          </w:p>
        </w:tc>
      </w:tr>
      <w:tr w:rsidR="00641F27" w:rsidRPr="00EB648B" w14:paraId="2516D828" w14:textId="77777777" w:rsidTr="00F420F4">
        <w:trPr>
          <w:trHeight w:val="97"/>
        </w:trPr>
        <w:tc>
          <w:tcPr>
            <w:tcW w:w="4235" w:type="dxa"/>
            <w:vMerge/>
          </w:tcPr>
          <w:p w14:paraId="47C57780" w14:textId="77777777" w:rsidR="00641F27" w:rsidRPr="00EB648B" w:rsidRDefault="00641F27" w:rsidP="00F420F4">
            <w:pPr>
              <w:rPr>
                <w:sz w:val="16"/>
                <w:szCs w:val="16"/>
              </w:rPr>
            </w:pPr>
          </w:p>
        </w:tc>
        <w:tc>
          <w:tcPr>
            <w:tcW w:w="3647" w:type="dxa"/>
          </w:tcPr>
          <w:p w14:paraId="7D865279" w14:textId="77777777" w:rsidR="00641F27" w:rsidRPr="00EB648B" w:rsidRDefault="00641F27" w:rsidP="00F420F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Huntington disease</w:t>
            </w:r>
          </w:p>
        </w:tc>
      </w:tr>
    </w:tbl>
    <w:p w14:paraId="035A29A4" w14:textId="77777777" w:rsidR="005D668F" w:rsidRDefault="00641F27">
      <w:pPr>
        <w:rPr>
          <w:rFonts w:ascii="Arial" w:hAnsi="Arial" w:cs="Arial"/>
          <w:noProof/>
        </w:rPr>
      </w:pPr>
      <w:r w:rsidRPr="00424EEE">
        <w:rPr>
          <w:rFonts w:ascii="Arial" w:hAnsi="Arial" w:cs="Arial"/>
          <w:noProof/>
        </w:rPr>
        <w:t xml:space="preserve"> </w:t>
      </w:r>
    </w:p>
    <w:p w14:paraId="52CA9A08" w14:textId="7D16A3FC" w:rsidR="008029AD" w:rsidRPr="005D668F" w:rsidRDefault="005D668F" w:rsidP="00F420F4">
      <w:pPr>
        <w:ind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Supplemental table</w:t>
      </w:r>
      <w:r w:rsidRPr="00B274C1">
        <w:rPr>
          <w:b/>
          <w:bCs/>
          <w:sz w:val="22"/>
          <w:szCs w:val="22"/>
        </w:rPr>
        <w:t xml:space="preserve"> </w:t>
      </w:r>
      <w:r w:rsidR="00E61F7C">
        <w:rPr>
          <w:b/>
          <w:bCs/>
          <w:sz w:val="22"/>
          <w:szCs w:val="22"/>
        </w:rPr>
        <w:t>3</w:t>
      </w:r>
      <w:r w:rsidRPr="00B274C1">
        <w:rPr>
          <w:b/>
          <w:bCs/>
          <w:sz w:val="22"/>
          <w:szCs w:val="22"/>
        </w:rPr>
        <w:t xml:space="preserve">. Overlapping </w:t>
      </w:r>
      <w:r>
        <w:rPr>
          <w:b/>
          <w:bCs/>
          <w:sz w:val="22"/>
          <w:szCs w:val="22"/>
        </w:rPr>
        <w:t>biological</w:t>
      </w:r>
      <w:r w:rsidRPr="00B274C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pathways</w:t>
      </w:r>
      <w:r w:rsidRPr="00B274C1">
        <w:rPr>
          <w:b/>
          <w:bCs/>
          <w:sz w:val="22"/>
          <w:szCs w:val="22"/>
        </w:rPr>
        <w:t xml:space="preserve"> in striatal subregions.</w:t>
      </w:r>
    </w:p>
    <w:sectPr w:rsidR="008029AD" w:rsidRPr="005D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B"/>
    <w:rsid w:val="00042A1B"/>
    <w:rsid w:val="000442A3"/>
    <w:rsid w:val="00086129"/>
    <w:rsid w:val="000E135F"/>
    <w:rsid w:val="001476C5"/>
    <w:rsid w:val="002426D2"/>
    <w:rsid w:val="00280153"/>
    <w:rsid w:val="00356968"/>
    <w:rsid w:val="003C49A4"/>
    <w:rsid w:val="00457F04"/>
    <w:rsid w:val="004C624D"/>
    <w:rsid w:val="005C5528"/>
    <w:rsid w:val="005D668F"/>
    <w:rsid w:val="005E5ACD"/>
    <w:rsid w:val="006123C7"/>
    <w:rsid w:val="00617E1F"/>
    <w:rsid w:val="006236C6"/>
    <w:rsid w:val="00641F27"/>
    <w:rsid w:val="006F4D90"/>
    <w:rsid w:val="00795BCE"/>
    <w:rsid w:val="007D61D3"/>
    <w:rsid w:val="008029AD"/>
    <w:rsid w:val="0082521D"/>
    <w:rsid w:val="008618AD"/>
    <w:rsid w:val="0088474B"/>
    <w:rsid w:val="008B51FB"/>
    <w:rsid w:val="00983779"/>
    <w:rsid w:val="009F1847"/>
    <w:rsid w:val="009F7E11"/>
    <w:rsid w:val="00A6421C"/>
    <w:rsid w:val="00AB402B"/>
    <w:rsid w:val="00B11B7A"/>
    <w:rsid w:val="00B735B9"/>
    <w:rsid w:val="00C336D5"/>
    <w:rsid w:val="00CE2B29"/>
    <w:rsid w:val="00D12FFA"/>
    <w:rsid w:val="00D21FD4"/>
    <w:rsid w:val="00D27A76"/>
    <w:rsid w:val="00D353FD"/>
    <w:rsid w:val="00D60FB1"/>
    <w:rsid w:val="00DA6737"/>
    <w:rsid w:val="00DF2228"/>
    <w:rsid w:val="00E14CE9"/>
    <w:rsid w:val="00E209BF"/>
    <w:rsid w:val="00E61F7C"/>
    <w:rsid w:val="00F420F4"/>
    <w:rsid w:val="00F75AB5"/>
    <w:rsid w:val="00F82DB9"/>
    <w:rsid w:val="00FA6056"/>
    <w:rsid w:val="00FC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6098"/>
  <w15:chartTrackingRefBased/>
  <w15:docId w15:val="{C4A87CC2-B8B9-C948-ADCF-0FA324DE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02B"/>
  </w:style>
  <w:style w:type="paragraph" w:styleId="Heading1">
    <w:name w:val="heading 1"/>
    <w:basedOn w:val="Normal"/>
    <w:next w:val="Normal"/>
    <w:link w:val="Heading1Char"/>
    <w:uiPriority w:val="9"/>
    <w:qFormat/>
    <w:rsid w:val="00AB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0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0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0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0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0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0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0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0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4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18</TotalTime>
  <Pages>1</Pages>
  <Words>100</Words>
  <Characters>571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Duffus, Brittnie-lee</dc:creator>
  <cp:keywords/>
  <dc:description/>
  <cp:lastModifiedBy>Duffus, Brittnie-lee</cp:lastModifiedBy>
  <cp:revision>33</cp:revision>
  <dcterms:created xsi:type="dcterms:W3CDTF">2024-04-30T04:58:00Z</dcterms:created>
  <dcterms:modified xsi:type="dcterms:W3CDTF">2024-05-21T19:47:00Z</dcterms:modified>
</cp:coreProperties>
</file>